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96" w:rsidRPr="00D84B8A" w:rsidRDefault="003E28BD" w:rsidP="00D84B8A">
      <w:pPr>
        <w:pStyle w:val="BodyText"/>
        <w:spacing w:before="9"/>
        <w:ind w:left="0"/>
        <w:rPr>
          <w:rFonts w:ascii="Trebuchet MS"/>
          <w:b/>
          <w:w w:val="105"/>
          <w:sz w:val="49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ge">
                  <wp:posOffset>0</wp:posOffset>
                </wp:positionV>
                <wp:extent cx="2522220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10683240"/>
                          <a:chOff x="304" y="304"/>
                          <a:chExt cx="3607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07" cy="16192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kajalqa16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+91700047022</w:t>
                              </w:r>
                              <w:r w:rsidR="005929BA"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</w:p>
                            <w:p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6C474B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Hyderabad</w:t>
                              </w:r>
                            </w:p>
                            <w:p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www.linkedin.com/in/kajalqa</w:t>
                              </w:r>
                            </w:p>
                            <w:p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BC1439">
                                <w:rPr>
                                  <w:color w:val="FFFFFF"/>
                                  <w:sz w:val="18"/>
                                </w:rPr>
                                <w:t>Manual Testing</w:t>
                              </w:r>
                            </w:p>
                            <w:p w:rsidR="00505796" w:rsidRDefault="00BC1439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Core java</w:t>
                              </w:r>
                            </w:p>
                            <w:p w:rsidR="004E5F69" w:rsidRDefault="00FE1DD4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Selenium WebDriver</w:t>
                              </w:r>
                            </w:p>
                            <w:p w:rsidR="004E5F69" w:rsidRDefault="00FE1DD4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Postman</w:t>
                              </w:r>
                            </w:p>
                            <w:p w:rsidR="004E5F69" w:rsidRDefault="00FE1DD4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Appium</w:t>
                              </w:r>
                            </w:p>
                            <w:p w:rsidR="004E5F69" w:rsidRDefault="00316878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Robot/Winium/</w:t>
                              </w:r>
                              <w:r w:rsidR="00B07067">
                                <w:rPr>
                                  <w:color w:val="FFFFFF"/>
                                  <w:sz w:val="18"/>
                                </w:rPr>
                                <w:t>Auto IT</w:t>
                              </w:r>
                            </w:p>
                            <w:p w:rsidR="004E5F69" w:rsidRDefault="004E5F69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SQL</w:t>
                              </w:r>
                            </w:p>
                            <w:p w:rsidR="00C34096" w:rsidRDefault="00FE1DD4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Agile Methodology</w:t>
                              </w:r>
                            </w:p>
                            <w:p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:rsidR="001613E9" w:rsidRPr="000243BB" w:rsidRDefault="001613E9" w:rsidP="001613E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Fundamental Scrum Certified</w:t>
                              </w: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from </w:t>
                              </w:r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SCRUMstudy.com</w:t>
                              </w:r>
                            </w:p>
                            <w:p w:rsidR="001B5B1C" w:rsidRPr="000243BB" w:rsidRDefault="001613E9" w:rsidP="001613E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Manual Testing and Test Automation Tools </w:t>
                              </w:r>
                              <w:r w:rsidR="00CE638C"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Selenium, Appium &amp; SoapUI </w:t>
                              </w: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from</w:t>
                              </w:r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Mind</w:t>
                              </w:r>
                              <w:r w:rsidR="00772EA6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Q Systems</w:t>
                              </w:r>
                              <w:r w:rsidR="00B07067"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, Hyderabad.</w:t>
                              </w:r>
                            </w:p>
                            <w:p w:rsidR="001613E9" w:rsidRPr="000243BB" w:rsidRDefault="00B07067" w:rsidP="001613E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SDLC </w:t>
                              </w:r>
                              <w:r w:rsidR="00CE638C"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Models and</w:t>
                              </w:r>
                              <w:r w:rsidRPr="000243BB"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 Manual Testing from Career Compass, Bhilai.</w:t>
                              </w:r>
                            </w:p>
                            <w:p w:rsidR="001B5B1C" w:rsidRPr="000243BB" w:rsidRDefault="001B5B1C" w:rsidP="00B0706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CA522B" w:rsidRP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="00316878" w:rsidRPr="001613E9">
                                <w:rPr>
                                  <w:b/>
                                  <w:color w:val="FFFFFF"/>
                                  <w:sz w:val="18"/>
                                </w:rPr>
                                <w:t>Eclipse IDE</w:t>
                              </w:r>
                            </w:p>
                            <w:p w:rsidR="00E934BE" w:rsidRPr="001613E9" w:rsidRDefault="00316878" w:rsidP="001C0869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1613E9"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:rsidR="00505796" w:rsidRPr="001613E9" w:rsidRDefault="001613E9" w:rsidP="001C0869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1613E9"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:rsidR="00316878" w:rsidRPr="001613E9" w:rsidRDefault="001613E9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 w:rsidRPr="001613E9">
                                <w:rPr>
                                  <w:b/>
                                  <w:color w:val="FFFFFF"/>
                                  <w:sz w:val="18"/>
                                </w:rPr>
                                <w:t>Appium</w:t>
                              </w:r>
                            </w:p>
                            <w:p w:rsidR="00316878" w:rsidRPr="00CA522B" w:rsidRDefault="00316878" w:rsidP="001C0869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:rsidR="00505796" w:rsidRDefault="00E94C3D" w:rsidP="001C0869">
                              <w:pPr>
                                <w:spacing w:before="8"/>
                                <w:jc w:val="both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                                        </w:t>
                              </w:r>
                            </w:p>
                            <w:p w:rsidR="00505796" w:rsidRPr="00B07067" w:rsidRDefault="00B07067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:rsidR="00505796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:rsidR="00B07067" w:rsidRP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-4.2pt;margin-top:0;width:198.6pt;height:841.2pt;z-index:251662336;mso-position-horizontal-relative:page;mso-position-vertical-relative:page" coordorigin="304,304" coordsize="3607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">
                <v:rect id="Rectangle 119" o:spid="_x0000_s1027" style="position:absolute;left:304;top:304;width:3607;height:1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y8cMA&#10;AADaAAAADwAAAGRycy9kb3ducmV2LnhtbESP0WrCQBRE3wv+w3KFvjWbKqYhdRURhLTgQ00/4DZ7&#10;zYZm78bsqvHvu4LQx2HmzDDL9Wg7caHBt44VvCYpCOLa6ZYbBd/V7iUH4QOyxs4xKbiRh/Vq8rTE&#10;Qrsrf9HlEBoRS9gXqMCE0BdS+tqQRZ+4njh6RzdYDFEOjdQDXmO57eQsTTNpseW4YLCnraH693C2&#10;Ct4W+XmfZeURT5+hn3/8VDddVko9T8fNO4hAY/gPP+hSRw7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Ky8cMAAADaAAAADwAAAAAAAAAAAAAAAACYAgAAZHJzL2Rv&#10;d25yZXYueG1sUEsFBgAAAAAEAAQA9QAAAIgD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373HCAAAA2gAAAA8AAABkcnMvZG93bnJldi54bWxET89rwjAUvg/8H8ITdpGZzoOMzijqGNrL&#10;mLrLbo/m2ZY2LyHJaru/3hwGO358v1ebwXSiJx8aywqe5xkI4tLqhisFX5f3pxcQISJr7CyTgpEC&#10;bNaThxXm2t74RP05ViKFcMhRQR2jy6UMZU0Gw9w64sRdrTcYE/SV1B5vKdx0cpFlS2mw4dRQo6N9&#10;TWV7/jEKitb578PnxzC7VOPvkXbubeYLpR6nw/YVRKQh/ov/3EetIG1NV9INkO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d+9xwgAAANoAAAAPAAAAAAAAAAAAAAAAAJ8C&#10;AABkcnMvZG93bnJldi54bWxQSwUGAAAAAAQABAD3AAAAjgMAAAAA&#10;">
                  <v:imagedata r:id="rId12" o:title=""/>
                </v:shape>
                <v:shape id="Picture 117" o:spid="_x0000_s1029" type="#_x0000_t75" style="position:absolute;left:657;top:1611;width:104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Q+4fDAAAA2gAAAA8AAABkcnMvZG93bnJldi54bWxEj8FuwjAQRO9I/QdrK3EjThFFbRoHVUAl&#10;Lhyg/YBVvE3SxutgmyTl62skJI6jmXmjyVejaUVPzjeWFTwlKQji0uqGKwVfnx+zFxA+IGtsLZOC&#10;P/KwKh4mOWbaDnyg/hgqESHsM1RQh9BlUvqyJoM+sR1x9L6tMxiidJXUDocIN62cp+lSGmw4LtTY&#10;0bqm8vd4Ngq2i3TQ2x9zOlz6xXO5CdqPcq/U9HF8fwMRaAz38K290wpe4Xol3gBZ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5D7h8MAAADaAAAADwAAAAAAAAAAAAAAAACf&#10;AgAAZHJzL2Rvd25yZXYueG1sUEsFBgAAAAAEAAQA9wAAAI8DAAAAAA==&#10;">
                  <v:imagedata r:id="rId13" o:title=""/>
                </v:shape>
                <v:shape id="Picture 116" o:spid="_x0000_s1030" type="#_x0000_t75" style="position:absolute;left:643;top:1951;width:133;height: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CgvXEAAAA2wAAAA8AAABkcnMvZG93bnJldi54bWxEj0FrwkAQhe+C/2EZwVvdKFpK6iYUUdCT&#10;1FZ6nWbHJDY7G7Krxv76zqHgbYb35r1vlnnvGnWlLtSeDUwnCSjiwtuaSwOfH5unF1AhIltsPJOB&#10;OwXIs+Fgian1N36n6yGWSkI4pGigirFNtQ5FRQ7DxLfEop185zDK2pXadniTcNfoWZI8a4c1S0OF&#10;La0qKn4OF2egmH3/ru+43x7nX/a82Oy8LY9zY8aj/u0VVKQ+Psz/11sr+EIvv8gAO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CgvXEAAAA2wAAAA8AAAAAAAAAAAAAAAAA&#10;nwIAAGRycy9kb3ducmV2LnhtbFBLBQYAAAAABAAEAPcAAACQAwAAAAA=&#10;">
                  <v:imagedata r:id="rId14" o:title=""/>
                </v:shape>
                <v:shape id="Picture 115" o:spid="_x0000_s1031" type="#_x0000_t75" style="position:absolute;left:618;top:2294;width:183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C1KW+AAAA2wAAAA8AAABkcnMvZG93bnJldi54bWxET82KwjAQvi/4DmEEb9tUEdFqFCkK4mmt&#10;PsDYjG1pMylN1Pr2ZkHwNh/f76w2vWnEgzpXWVYwjmIQxLnVFRcKLuf97xyE88gaG8uk4EUONuvB&#10;zwoTbZ98okfmCxFC2CWooPS+TaR0eUkGXWRb4sDdbGfQB9gVUnf4DOGmkZM4nkmDFYeGEltKS8rr&#10;7G4U7K+9OdZ1vP2jnbTTNM0W87ZSajTst0sQnnr/FX/cBx3mj+H/l3CAXL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jC1KW+AAAA2wAAAA8AAAAAAAAAAAAAAAAAnwIAAGRy&#10;cy9kb3ducmV2LnhtbFBLBQYAAAAABAAEAPcAAACKAwAAAAA=&#10;">
                  <v:imagedata r:id="rId15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b9cMA&#10;AADbAAAADwAAAGRycy9kb3ducmV2LnhtbESPT4vCMBDF74LfIYzgTdMWEa1GEUHwsB7Wf+exGdti&#10;MylNtlY//WZhwdsM773fvFmuO1OJlhpXWlYQjyMQxJnVJecKzqfdaAbCeWSNlWVS8CIH61W/t8RU&#10;2yd/U3v0uQgQdikqKLyvUyldVpBBN7Y1cdDutjHow9rkUjf4DHBTySSKptJgyeFCgTVtC8oexx8T&#10;KKfJgeKv/fzynibmdaPrLW6vSg0H3WYBwlPnP+b/9F6H+gn8/RIG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Fb9cMAAADbAAAADwAAAAAAAAAAAAAAAACYAgAAZHJzL2Rv&#10;d25yZXYueG1sUEsFBgAAAAAEAAQA9QAAAIgD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QqWcMAAADbAAAADwAAAGRycy9kb3ducmV2LnhtbERPTWvCQBC9C/0PyxR6002VWJu6ipQW&#10;9KJURehtmp0mabOzYXc18d+7guBtHu9zpvPO1OJEzleWFTwPEhDEudUVFwr2u8/+BIQPyBpry6Tg&#10;TB7ms4feFDNtW/6i0zYUIoawz1BBGUKTSenzkgz6gW2II/drncEQoSukdtjGcFPLYZKMpcGKY0OJ&#10;Db2XlP9vj0ZB/vO3bNIRfa/SdN3Kj1c3PmxelHp67BZvIAJ14S6+uZc6zh/B9Zd4gJx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kKlnDAAAA2wAAAA8AAAAAAAAAAAAA&#10;AAAAoQIAAGRycy9kb3ducmV2LnhtbFBLBQYAAAAABAAEAPkAAACRAwAAAAA=&#10;" strokecolor="#06475d" strokeweight="1.3pt"/>
                <v:line id="Line 112" o:spid="_x0000_s1034" style="position:absolute;visibility:visible;mso-wrap-style:square" from="631,3957" to="3637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5T6MIAAADbAAAADwAAAGRycy9kb3ducmV2LnhtbERP3WrCMBS+H/gO4Qy8m2mHDumMRWSi&#10;siFYfYBDc9aWNSclibb69Mtg4N35+H7PIh9MK67kfGNZQTpJQBCXVjdcKTifNi9zED4ga2wtk4Ib&#10;eciXo6cFZtr2fKRrESoRQ9hnqKAOocuk9GVNBv3EdsSR+7bOYIjQVVI77GO4aeVrkrxJgw3Hhho7&#10;WtdU/hQXo8B9UJnsP+ero9x+9fvDvZilp5tS4+dh9Q4i0BAe4n/3Tsf5U/j7JR4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5T6MIAAADbAAAADwAAAAAAAAAAAAAA&#10;AAChAgAAZHJzL2Rvd25yZXYueG1sUEsFBgAAAAAEAAQA+QAAAJADAAAAAA==&#10;" strokecolor="#06475d" strokeweight=".7pt"/>
                <v:line id="Line 111" o:spid="_x0000_s1035" style="position:absolute;visibility:visible;mso-wrap-style:square" from="644,3937" to="3637,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EXtsMAAADbAAAADwAAAGRycy9kb3ducmV2LnhtbERPTWvCQBC9C/0PyxS86aaW2Jq6ikgF&#10;vSjaIvQ2zU6T1Oxs2F1N+u+7guBtHu9zpvPO1OJCzleWFTwNExDEudUVFwo+P1aDVxA+IGusLZOC&#10;P/Iwnz30pphp2/KeLodQiBjCPkMFZQhNJqXPSzLoh7YhjtyPdQZDhK6Q2mEbw00tR0kylgYrjg0l&#10;NrQsKT8dzkZB/v27btJn+tqk6baV7xM3Pu5elOo/dos3EIG6cBff3Gsd56dw/SUeI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BF7bDAAAA2wAAAA8AAAAAAAAAAAAA&#10;AAAAoQIAAGRycy9kb3ducmV2LnhtbFBLBQYAAAAABAAEAPkAAACRAwAAAAA=&#10;" strokecolor="#06475d" strokeweight="1.3pt"/>
                <v:line id="Line 110" o:spid="_x0000_s1036" style="position:absolute;visibility:visible;mso-wrap-style:square" from="670,3918" to="3598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BrL0AAADbAAAADwAAAGRycy9kb3ducmV2LnhtbERPzYrCMBC+C75DGGFvmqogWk1lEcTF&#10;m9UHGJqxLW0m3SbW+PZmYcHbfHy/s9sH04qBeldbVjCfJSCIC6trLhXcrsfpGoTzyBpby6TgRQ72&#10;2Xi0w1TbJ19oyH0pYgi7FBVU3neplK6oyKCb2Y44cnfbG/QR9qXUPT5juGnlIklW0mDNsaHCjg4V&#10;FU3+MArc6ZIP4fq7DEvC43lzc9o3hVJfk/C9BeEp+I/43/2j4/wV/P0SD5DZ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0PAay9AAAA2wAAAA8AAAAAAAAAAAAAAAAAoQIA&#10;AGRycy9kb3ducmV2LnhtbFBLBQYAAAAABAAEAPkAAACLAwAAAAA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4bcUA&#10;AADbAAAADwAAAGRycy9kb3ducmV2LnhtbESPQWvCQBCF74L/YRmhN7NJKLFNXYMIgof2UG09j9lp&#10;EpqdDdk1Jv313YLQ2wzvvW/erIvRtGKg3jWWFSRRDIK4tLrhSsHHab98AuE8ssbWMimYyEGxmc/W&#10;mGt743cajr4SAcIuRwW1910upStrMugi2xEH7cv2Bn1Y+0rqHm8BblqZxnEmDTYcLtTY0a6m8vt4&#10;NYFyenyj5PXw/PmTpWa60PmSDGelHhbj9gWEp9H/m+/pgw71V/D3Sxh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vhtxQAAANsAAAAPAAAAAAAAAAAAAAAAAJgCAABkcnMv&#10;ZG93bnJldi54bWxQSwUGAAAAAAQABAD1AAAAigM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C4KMYAAADbAAAADwAAAGRycy9kb3ducmV2LnhtbESPQU/CQBCF7yb+h82YeJMtmiJUFmII&#10;JniRCISE29gd2mp3ttldaf33zsHE20zem/e+mS8H16oLhdh4NjAeZaCIS28brgwc9i93U1AxIVts&#10;PZOBH4qwXFxfzbGwvud3uuxSpSSEY4EG6pS6QutY1uQwjnxHLNrZB4dJ1lBpG7CXcNfq+yybaIcN&#10;S0ONHa1qKr92385A+fG56fIHOr3m+Vuv17MwOW4fjbm9GZ6fQCUa0r/573pjBV9g5Rc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AuCjGAAAA2wAAAA8AAAAAAAAA&#10;AAAAAAAAoQIAAGRycy9kb3ducmV2LnhtbFBLBQYAAAAABAAEAPkAAACUAwAAAAA=&#10;" strokecolor="#06475d" strokeweight="1.3pt"/>
                <v:line id="Line 107" o:spid="_x0000_s1039" style="position:absolute;visibility:visible;mso-wrap-style:square" from="631,4480" to="3036,4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tGcsAAAADbAAAADwAAAGRycy9kb3ducmV2LnhtbERPS4vCMBC+L/gfwgh7W1M9+KhGWQVh&#10;9+bb69DMtsVmUpKsrf56Iwje5uN7zmzRmkpcyfnSsoJ+LwFBnFldcq7gsF9/jUH4gKyxskwKbuRh&#10;Me98zDDVtuEtXXchFzGEfYoKihDqVEqfFWTQ92xNHLk/6wyGCF0utcMmhptKDpJkKA2WHBsKrGlV&#10;UHbZ/RsFpsnOy+PvcESr5fiwue8H7nQ5KfXZbb+nIAK14S1+uX90nD+B5y/xADl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7RnLAAAAA2wAAAA8AAAAAAAAAAAAAAAAA&#10;oQIAAGRycy9kb3ducmV2LnhtbFBLBQYAAAAABAAEAPkAAACOAwAAAAA=&#10;" strokecolor="#06475d" strokeweight=".6pt"/>
                <v:line id="Line 106" o:spid="_x0000_s1040" style="position:absolute;visibility:visible;mso-wrap-style:square" from="644,4461" to="3036,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tr8IAAADbAAAADwAAAGRycy9kb3ducmV2LnhtbERPz2vCMBS+D/wfwhN2m6mOOq1GkTHB&#10;XRTdGHh7Ns+22ryUJNruvzeHwY4f3+/5sjO1uJPzlWUFw0ECgji3uuJCwffX+mUCwgdkjbVlUvBL&#10;HpaL3tMcM21b3tP9EAoRQ9hnqKAMocmk9HlJBv3ANsSRO1tnMEToCqkdtjHc1HKUJGNpsOLYUGJD&#10;7yXl18PNKMhPl02TvtLxM023rfyYuvHP7k2p5363moEI1IV/8Z97oxVM4tj4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tr8IAAADbAAAADwAAAAAAAAAAAAAA&#10;AAChAgAAZHJzL2Rvd25yZXYueG1sUEsFBgAAAAAEAAQA+QAAAJADAAAAAA==&#10;" strokecolor="#06475d" strokeweight="1.3pt"/>
                <v:line id="Line 105" o:spid="_x0000_s1041" style="position:absolute;visibility:visible;mso-wrap-style:square" from="670,4441" to="3036,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p8cQAAADbAAAADwAAAGRycy9kb3ducmV2LnhtbESP0WrCQBRE3wv+w3KFvtWNhZYYXUXE&#10;otIiGP2AS/aaBLN3w+5qol/fLRR8HGbmDDNb9KYRN3K+tqxgPEpAEBdW11wqOB2/3lIQPiBrbCyT&#10;gjt5WMwHLzPMtO34QLc8lCJC2GeooAqhzaT0RUUG/ci2xNE7W2cwROlKqR12EW4a+Z4kn9JgzXGh&#10;wpZWFRWX/GoUuDUVye47XR7k5qfb7R/5x/h4V+p12C+nIAL14Rn+b2+1gnQCf1/iD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xWnxxAAAANsAAAAPAAAAAAAAAAAA&#10;AAAAAKECAABkcnMvZG93bnJldi54bWxQSwUGAAAAAAQABAD5AAAAkgMAAAAA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xjQ8MA&#10;AADbAAAADwAAAGRycy9kb3ducmV2LnhtbESPwWrCQBCG74LvsIzQm24iIpq6iggFD/ZQtZ7H7DQJ&#10;zc6G7DZGn945FDwO//zfzLfa9K5WHbWh8mwgnSSgiHNvKy4MnE8f4wWoEJEt1p7JwJ0CbNbDwQoz&#10;62/8Rd0xFkogHDI0UMbYZFqHvCSHYeIbYsl+fOswytgW2rZ4E7ir9TRJ5tphxXKhxIZ2JeW/xz8n&#10;lNPsk9LDfvn9mE/d/UqXa9pdjHkb9dt3UJH6+Fr+b++tgaV8Ly7iAXr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xjQ8MAAADbAAAADwAAAAAAAAAAAAAAAACYAgAAZHJzL2Rv&#10;d25yZXYueG1sUEsFBgAAAAAEAAQA9QAAAIgD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S78UAAADbAAAADwAAAGRycy9kb3ducmV2LnhtbESPQWvCQBSE74X+h+UVvNWNSqymriKi&#10;oJeWWhG8vWZfk9Ts27C7mvjv3UKhx2FmvmFmi87U4krOV5YVDPoJCOLc6ooLBYfPzfMEhA/IGmvL&#10;pOBGHhbzx4cZZtq2/EHXfShEhLDPUEEZQpNJ6fOSDPq+bYij922dwRClK6R22Ea4qeUwScbSYMVx&#10;ocSGViXl5/3FKMi/frZNOqLTLk3fWrmeuvHx/UWp3lO3fAURqAv/4b/2ViuYDuD3S/w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S78UAAADbAAAADwAAAAAAAAAA&#10;AAAAAAChAgAAZHJzL2Rvd25yZXYueG1sUEsFBgAAAAAEAAQA+QAAAJMDAAAAAA==&#10;" strokecolor="#06475d" strokeweight="1.3pt"/>
                <v:line id="Line 102" o:spid="_x0000_s1044" style="position:absolute;visibility:visible;mso-wrap-style:square" from="631,5003" to="3637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htXcQAAADbAAAADwAAAGRycy9kb3ducmV2LnhtbESP0WrCQBRE34X+w3ILfdONQsVGV5Gi&#10;tKIIif2AS/aahGbvht2tif16VxB8HGbmDLNY9aYRF3K+tqxgPEpAEBdW11wq+DlthzMQPiBrbCyT&#10;git5WC1fBgtMte04o0seShEh7FNUUIXQplL6oiKDfmRb4uidrTMYonSl1A67CDeNnCTJVBqsOS5U&#10;2NJnRcVv/mcUuA0VyW4/W2fy69Dtjv/5+/h0VerttV/PQQTqwzP8aH9rBR8TuH+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uG1dxAAAANsAAAAPAAAAAAAAAAAA&#10;AAAAAKECAABkcnMvZG93bnJldi54bWxQSwUGAAAAAAQABAD5AAAAkgMAAAAA&#10;" strokecolor="#06475d" strokeweight=".7pt"/>
                <v:line id="Line 101" o:spid="_x0000_s1045" style="position:absolute;visibility:visible;mso-wrap-style:square" from="644,4983" to="3637,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cpA8UAAADbAAAADwAAAGRycy9kb3ducmV2LnhtbESPQWvCQBSE74L/YXmCt7ppJVqjq5RS&#10;QS+Wain09sy+JtHs27C7mvTfd4WCx2FmvmEWq87U4krOV5YVPI4SEMS51RUXCj4P64dnED4ga6wt&#10;k4Jf8rBa9nsLzLRt+YOu+1CICGGfoYIyhCaT0uclGfQj2xBH78c6gyFKV0jtsI1wU8unJJlIgxXH&#10;hRIbei0pP+8vRkF+PG2adEzf2zTdtfJt5iZf71OlhoPuZQ4iUBfu4f/2RiuYjeH2Jf4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cpA8UAAADbAAAADwAAAAAAAAAA&#10;AAAAAAChAgAAZHJzL2Rvd25yZXYueG1sUEsFBgAAAAAEAAQA+QAAAJMDAAAAAA==&#10;" strokecolor="#06475d" strokeweight="1.3pt"/>
                <v:line id="Line 100" o:spid="_x0000_s1046" style="position:absolute;visibility:visible;mso-wrap-style:square" from="670,4963" to="3598,4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I5GsEAAADbAAAADwAAAGRycy9kb3ducmV2LnhtbESP0YrCMBRE3xf8h3AF39bUVWStjSIL&#10;ouyb1Q+4NHfb0uamNrHGvzcLgo/DzJxhsm0wrRiod7VlBbNpAoK4sLrmUsHlvP/8BuE8ssbWMil4&#10;kIPtZvSRYartnU805L4UEcIuRQWV910qpSsqMuimtiOO3p/tDfoo+1LqHu8Rblr5lSRLabDmuFBh&#10;Rz8VFU1+Mwrc4ZQP4Xydhznh/nd1cdo3hVKTcditQXgK/h1+tY9awWoB/1/iD5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QjkawQAAANsAAAAPAAAAAAAAAAAAAAAA&#10;AKECAABkcnMvZG93bnJldi54bWxQSwUGAAAAAAQABAD5AAAAjwMAAAAA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A28MA&#10;AADbAAAADwAAAGRycy9kb3ducmV2LnhtbESPQYvCMBSE78L+h/AW9qZpZZVtNcqyIHjQg7p6fjbP&#10;tti8lCbW6q83guBxmJlvmOm8M5VoqXGlZQXxIAJBnFldcq7gf7fo/4BwHlljZZkU3MjBfPbRm2Kq&#10;7ZU31G59LgKEXYoKCu/rVEqXFWTQDWxNHLyTbQz6IJtc6gavAW4qOYyisTRYclgosKa/grLz9mIC&#10;Zfe9pni1TPb38dDcjnQ4xu1Bqa/P7ncCwlPn3+FXe6kVJCN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vA28MAAADbAAAADwAAAAAAAAAAAAAAAACYAgAAZHJzL2Rv&#10;d25yZXYueG1sUEsFBgAAAAAEAAQA9QAAAIgD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CKm8UAAADbAAAADwAAAGRycy9kb3ducmV2LnhtbESPQWvCQBSE74X+h+UVequbKkk1dRUR&#10;C/ZSqYrg7Zl9TVKzb8Pu1sR/7xYKPQ4z8w0znfemERdyvras4HmQgCAurK65VLDfvT2NQfiArLGx&#10;TAqu5GE+u7+bYq5tx5902YZSRAj7HBVUIbS5lL6oyKAf2JY4el/WGQxRulJqh12Em0YOkySTBmuO&#10;CxW2tKyoOG9/jILi9L1u0xEd39P0o5OricsOmxelHh/6xSuIQH34D/+111rBJIPfL/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CKm8UAAADbAAAADwAAAAAAAAAA&#10;AAAAAAChAgAAZHJzL2Rvd25yZXYueG1sUEsFBgAAAAAEAAQA+QAAAJMDAAAAAA==&#10;" strokecolor="#06475d" strokeweight="1.3pt"/>
                <v:line id="Line 97" o:spid="_x0000_s1049" style="position:absolute;visibility:visible;mso-wrap-style:square" from="631,5526" to="3036,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0wcMAAADbAAAADwAAAGRycy9kb3ducmV2LnhtbESPzYvCMBTE74L/Q3jC3jRdD35Uo6yC&#10;sHvza93ro3m2xealJNF2/euNIHgcZuY3zHzZmkrcyPnSsoLPQQKCOLO65FzB8bDpT0D4gKyxskwK&#10;/snDctHtzDHVtuEd3fYhFxHCPkUFRQh1KqXPCjLoB7Ymjt7ZOoMhSpdL7bCJcFPJYZKMpMGS40KB&#10;Na0Lyi77q1Fgmuxv9fszGtN6NTlu74ehO11OSn302q8ZiEBteIdf7W+tYDqG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7dMHDAAAA2wAAAA8AAAAAAAAAAAAA&#10;AAAAoQIAAGRycy9kb3ducmV2LnhtbFBLBQYAAAAABAAEAPkAAACRAwAAAAA=&#10;" strokecolor="#06475d" strokeweight=".6pt"/>
                <v:line id="Line 96" o:spid="_x0000_s1050" style="position:absolute;visibility:visible;mso-wrap-style:square" from="644,5506" to="3036,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c58IAAADbAAAADwAAAGRycy9kb3ducmV2LnhtbERPTU/CQBC9m/gfNkPiTbZ4MFhZCGhq&#10;DB4MLcTrpDt0G7qzTXeF+u+dAwnHl/e9WI2+U2caYhvYwGyagSKug225MbCvisc5qJiQLXaBycAf&#10;RVgt7+8WmNtw4R2dy9QoCeGYowGXUp9rHWtHHuM09MTCHcPgMQkcGm0HvEi47/RTlj1rjy1Lg8Oe&#10;3hzVp/LXS0lRbd/L78rVP1/F/mPjD4ewnhnzMBnXr6ASjekmvro/rYEXGStf5Afo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pc58IAAADbAAAADwAAAAAAAAAAAAAA&#10;AAChAgAAZHJzL2Rvd25yZXYueG1sUEsFBgAAAAAEAAQA+QAAAJADAAAAAA==&#10;" strokecolor="#06475d" strokeweight="1.4pt"/>
                <v:line id="Line 95" o:spid="_x0000_s1051" style="position:absolute;visibility:visible;mso-wrap-style:square" from="670,5486" to="3036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FKMQAAADbAAAADwAAAGRycy9kb3ducmV2LnhtbESPQWvCQBSE7wX/w/KE3pqNHqxGV6mC&#10;0N5aY+P1kX1Ngtm3YXebpP31XUHocZiZb5jNbjSt6Mn5xrKCWZKCIC6tbrhScM6PT0sQPiBrbC2T&#10;gh/ysNtOHjaYaTvwB/WnUIkIYZ+hgjqELpPSlzUZ9IntiKP3ZZ3BEKWrpHY4RLhp5TxNF9Jgw3Gh&#10;xo4ONZXX07dRYIbysv98WzzTYb88v//mc1dcC6Uep+PLGkSgMfyH7+1XrWC1gtuX+AP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EUoxAAAANsAAAAPAAAAAAAAAAAA&#10;AAAAAKECAABkcnMvZG93bnJldi54bWxQSwUGAAAAAAQABAD5AAAAkgMAAAAA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jnMQA&#10;AADcAAAADwAAAGRycy9kb3ducmV2LnhtbESPQWvCQBCF7wX/wzKCt7qJiNToKiIUPOih2noes2MS&#10;zM6G7DZGf71zKPT2hnnzzXvLde9q1VEbKs8G0nECijj3tuLCwPfp8/0DVIjIFmvPZOBBAdarwdsS&#10;M+vv/EXdMRZKIBwyNFDG2GRah7wkh2HsG2LZXX3rMMrYFtq2eBe4q/UkSWbaYcXyocSGtiXlt+Ov&#10;E8ppeqB0v5v/PGcT97jQ+ZJ2Z2NGw36zABWpj//mv+udlfiJxJcyokC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I5zEAAAA3AAAAA8AAAAAAAAAAAAAAAAAmAIAAGRycy9k&#10;b3ducmV2LnhtbFBLBQYAAAAABAAEAPUAAACJAw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FJAMUAAADcAAAADwAAAGRycy9kb3ducmV2LnhtbESPT2vCQBDF7wW/wzJCb3WTHopEV/EP&#10;KdIepInidciO2WB2NmRXTb99VxB6m+G9eb838+VgW3Gj3jeOFaSTBARx5XTDtYJDmb9NQfiArLF1&#10;TAp+ycNyMXqZY6bdnX/oVoRaxBD2GSowIXSZlL4yZNFPXEcctbPrLYa49rXUPd5juG3le5J8SIsN&#10;R4LBjjaGqktxtRGSl1/bYl+a6vSdHz7X9nh0q1Sp1/GwmoEINIR/8/N6p2P9JIXHM3EC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FJAMUAAADcAAAADwAAAAAAAAAA&#10;AAAAAAChAgAAZHJzL2Rvd25yZXYueG1sUEsFBgAAAAAEAAQA+QAAAJMDAAAAAA==&#10;" strokecolor="#06475d" strokeweight="1.4pt"/>
                <v:line id="Line 92" o:spid="_x0000_s1054" style="position:absolute;visibility:visible;mso-wrap-style:square" from="631,6048" to="2435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E/3sIAAADcAAAADwAAAGRycy9kb3ducmV2LnhtbERPyWrDMBC9F/IPYgK9NXJ9SIMTJdSG&#10;Qntr9utgTWxja2Qk1Xb79VGh0Ns83jqb3WQ6MZDzjWUFz4sEBHFpdcOVgtPx7WkFwgdkjZ1lUvBN&#10;Hnbb2cMGM21H3tNwCJWIIewzVFCH0GdS+rImg35he+LI3awzGCJ0ldQOxxhuOpkmyVIabDg21NhT&#10;UVPZHr6MAjOW1/z8sXyhIl+dPn+Oqbu0F6Ue59PrGkSgKfyL/9zvOs5PUvh9Jl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E/3sIAAADcAAAADwAAAAAAAAAAAAAA&#10;AAChAgAAZHJzL2Rvd25yZXYueG1sUEsFBgAAAAAEAAQA+QAAAJADAAAAAA==&#10;" strokecolor="#06475d" strokeweight=".6pt"/>
                <v:line id="Line 91" o:spid="_x0000_s1055" style="position:absolute;visibility:visible;mso-wrap-style:square" from="644,6029" to="2435,6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486MQAAADcAAAADwAAAGRycy9kb3ducmV2LnhtbERPTWvCQBC9F/wPywje6sZKtEZXKaJg&#10;LxVtKXgbs2MSzc6G3a1J/323UOhtHu9zFqvO1OJOzleWFYyGCQji3OqKCwUf79vHZxA+IGusLZOC&#10;b/KwWvYeFphp2/KB7sdQiBjCPkMFZQhNJqXPSzLoh7YhjtzFOoMhQldI7bCN4aaWT0kykQYrjg0l&#10;NrQuKb8dv4yC/HzdNemYTq9p+tbKzcxNPvdTpQb97mUOIlAX/sV/7p2O85Mx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7jzoxAAAANwAAAAPAAAAAAAAAAAA&#10;AAAAAKECAABkcnMvZG93bnJldi54bWxQSwUGAAAAAAQABAD5AAAAkgMAAAAA&#10;" strokecolor="#06475d" strokeweight="1.3pt"/>
                <v:line id="Line 90" o:spid="_x0000_s1056" style="position:absolute;visibility:visible;mso-wrap-style:square" from="670,6009" to="2435,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0Cf8IAAADcAAAADwAAAGRycy9kb3ducmV2LnhtbERP3WrCMBS+H/gO4Qi7m4kyRapRRByb&#10;TAbWPcChObbF5qQkma0+/TIYeHc+vt+zXPe2EVfyoXasYTxSIIgLZ2ouNXyf3l7mIEJENtg4Jg03&#10;CrBeDZ6WmBnX8ZGueSxFCuGQoYYqxjaTMhQVWQwj1xIn7uy8xZigL6Xx2KVw28iJUjNpsebUUGFL&#10;24qKS/5jNfgdFWr/Od8c5fuh23/d8+n4dNP6edhvFiAi9fEh/nd/mDRfvcLf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0Cf8IAAADcAAAADwAAAAAAAAAAAAAA&#10;AAChAgAAZHJzL2Rvd25yZXYueG1sUEsFBgAAAAAEAAQA+QAAAJADAAAAAA==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2ABMMA&#10;AADcAAAADwAAAGRycy9kb3ducmV2LnhtbESPQYvCMBCF7wv+hzCCtzWtqGg1iggLHvSgrp7HZmyL&#10;zaQ02Vr99UYQ9jbDe++bN/Nla0rRUO0KywrifgSCOLW64EzB7/HnewLCeWSNpWVS8CAHy0Xna46J&#10;tnfeU3PwmQgQdgkqyL2vEildmpNB17cVcdCutjbow1pnUtd4D3BTykEUjaXBgsOFHCta55TeDn8m&#10;UI7DHcXbzfT0HA/M40LnS9yclep129UMhKfW/5s/6Y0O9aMRvJ8JE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2ABMMAAADcAAAADwAAAAAAAAAAAAAAAACYAgAAZHJzL2Rv&#10;d25yZXYueG1sUEsFBgAAAAAEAAQA9QAAAIgD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fcMQAAADcAAAADwAAAGRycy9kb3ducmV2LnhtbERPTWvCQBC9C/6HZQre6qZK0jZ1lSIK&#10;erHUlkJv0+w0ic3Oht3VxH/vCgVv83ifM1v0phEncr62rOBhnIAgLqyuuVTw+bG+fwLhA7LGxjIp&#10;OJOHxXw4mGGubcfvdNqHUsQQ9jkqqEJocyl9UZFBP7YtceR+rTMYInSl1A67GG4aOUmSTBqsOTZU&#10;2NKyouJvfzQKip/Dpk2n9L1N010nV88u+3p7VGp017++gAjUh5v4373RcX6SwfWZeIG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mZ9wxAAAANwAAAAPAAAAAAAAAAAA&#10;AAAAAKECAABkcnMvZG93bnJldi54bWxQSwUGAAAAAAQABAD5AAAAkgMAAAAA&#10;" strokecolor="#06475d" strokeweight="1.3pt"/>
                <v:line id="Line 87" o:spid="_x0000_s1059" style="position:absolute;visibility:visible;mso-wrap-style:square" from="631,6571" to="3637,6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+cCMIAAADcAAAADwAAAGRycy9kb3ducmV2LnhtbERP3WrCMBS+H/gO4Qi7m4nCVKpRRByb&#10;TAbWPcChObbF5qQkma0+/TIYeHc+vt+zXPe2EVfyoXasYTxSIIgLZ2ouNXyf3l7mIEJENtg4Jg03&#10;CrBeDZ6WmBnX8ZGueSxFCuGQoYYqxjaTMhQVWQwj1xIn7uy8xZigL6Xx2KVw28iJUlNpsebUUGFL&#10;24qKS/5jNfgdFWr/Od8c5fuh23/d89fx6ab187DfLEBE6uND/O/+MGm+msHf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+cCMIAAADcAAAADwAAAAAAAAAAAAAA&#10;AAChAgAAZHJzL2Rvd25yZXYueG1sUEsFBgAAAAAEAAQA+QAAAJADAAAAAA==&#10;" strokecolor="#06475d" strokeweight=".7pt"/>
                <v:line id="Line 86" o:spid="_x0000_s1060" style="position:absolute;visibility:visible;mso-wrap-style:square" from="644,6551" to="3637,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qumccAAADcAAAADwAAAGRycy9kb3ducmV2LnhtbESPQU/CQBCF7yT+h82YeIOtmqJWFmKM&#10;JHiBiITE29gd22p3ttldaP33zIGE20zem/e+mS0G16ojhdh4NnA7yUARl942XBnYfS7Hj6BiQrbY&#10;eiYD/xRhMb8azbCwvucPOm5TpSSEY4EG6pS6QutY1uQwTnxHLNqPDw6TrKHSNmAv4a7Vd1k21Q4b&#10;loYaO3qtqfzbHpyB8vt31eX39PWe5+tevz2F6X7zYMzN9fDyDCrRkC7m8/XKCn4mtPKMTKD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Sq6ZxwAAANwAAAAPAAAAAAAA&#10;AAAAAAAAAKECAABkcnMvZG93bnJldi54bWxQSwUGAAAAAAQABAD5AAAAlQMAAAAA&#10;" strokecolor="#06475d" strokeweight="1.3pt"/>
                <v:line id="Line 85" o:spid="_x0000_s1061" style="position:absolute;visibility:visible;mso-wrap-style:square" from="670,6532" to="3598,6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gYb8AAADcAAAADwAAAGRycy9kb3ducmV2LnhtbERPzYrCMBC+C75DGGFvmu4Kol3Tsgiy&#10;4s3aBxiasS02k24Ta3z7jSB4m4/vd7Z5MJ0YaXCtZQWfiwQEcWV1y7WC8ryfr0E4j6yxs0wKHuQg&#10;z6aTLaba3vlEY+FrEUPYpaig8b5PpXRVQwbdwvbEkbvYwaCPcKilHvAew00nv5JkJQ22HBsa7GnX&#10;UHUtbkaB+z0VYzj/LcOScH/clE77a6XUxyz8fIPwFPxb/HIfdJyfbOD5TLxAZ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eJgYb8AAADcAAAADwAAAAAAAAAAAAAAAACh&#10;AgAAZHJzL2Rvd25yZXYueG1sUEsFBgAAAAAEAAQA+QAAAI0DAAAAAA==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1QcQA&#10;AADcAAAADwAAAGRycy9kb3ducmV2LnhtbESPQWvCQBCF7wX/wzKCt7qJiNToKiIUPOih2noes2MS&#10;zM6G7DZGf71zKPT2hnnzzXvLde9q1VEbKs8G0nECijj3tuLCwPfp8/0DVIjIFmvPZOBBAdarwdsS&#10;M+vv/EXdMRZKIBwyNFDG2GRah7wkh2HsG2LZXX3rMMrYFtq2eBe4q/UkSWbaYcXyocSGtiXlt+Ov&#10;E8ppeqB0v5v/PGcT97jQ+ZJ2Z2NGw36zABWpj//mv+udlfipxJcyokC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TtUHEAAAA3AAAAA8AAAAAAAAAAAAAAAAAmAIAAGRycy9k&#10;b3ducmV2LnhtbFBLBQYAAAAABAAEAPUAAACJAw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R2cQAAADcAAAADwAAAGRycy9kb3ducmV2LnhtbERPTWvCQBC9F/wPyxR6q5tYYjW6SpEW&#10;9FKpiuBtzE6T2Oxs2F1N+u+7hUJv83ifM1/2phE3cr62rCAdJiCIC6trLhUc9m+PExA+IGtsLJOC&#10;b/KwXAzu5phr2/EH3XahFDGEfY4KqhDaXEpfVGTQD21LHLlP6wyGCF0ptcMuhptGjpJkLA3WHBsq&#10;bGlVUfG1uxoFxfmybrMnOm2y7L2Tr1M3Pm6flXq4719mIAL14V/8517rOD9N4feZeIF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ZHZxAAAANwAAAAPAAAAAAAAAAAA&#10;AAAAAKECAABkcnMvZG93bnJldi54bWxQSwUGAAAAAAQABAD5AAAAkgMAAAAA&#10;" strokecolor="#06475d" strokeweight="1.3pt"/>
                <v:line id="Line 82" o:spid="_x0000_s1064" style="position:absolute;visibility:visible;mso-wrap-style:square" from="631,7094" to="3637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pA8EAAADcAAAADwAAAGRycy9kb3ducmV2LnhtbERPS4vCMBC+L/gfwgje1tQeXKlGUUHY&#10;vbk+r0MztsVmUpJoq79+syB4m4/vObNFZ2pxJ+crywpGwwQEcW51xYWCw37zOQHhA7LG2jIpeJCH&#10;xbz3McNM25Z/6b4LhYgh7DNUUIbQZFL6vCSDfmgb4shdrDMYInSF1A7bGG5qmSbJWBqsODaU2NC6&#10;pPy6uxkFps3Pq+PP+IvWq8lh+9yn7nQ9KTXod8spiEBdeItf7m8d549S+H8mXi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KkDwQAAANwAAAAPAAAAAAAAAAAAAAAA&#10;AKECAABkcnMvZG93bnJldi54bWxQSwUGAAAAAAQABAD5AAAAjwMAAAAA&#10;" strokecolor="#06475d" strokeweight=".6pt"/>
                <v:line id="Line 81" o:spid="_x0000_s1065" style="position:absolute;visibility:visible;mso-wrap-style:square" from="644,7075" to="3637,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eqNcQAAADcAAAADwAAAGRycy9kb3ducmV2LnhtbERPS2vCQBC+C/6HZYTe6sZKfERXKaUF&#10;e7FURfA2ZsckbXY27G5N+u+7QsHbfHzPWa47U4srOV9ZVjAaJiCIc6srLhQc9m+PMxA+IGusLZOC&#10;X/KwXvV7S8y0bfmTrrtQiBjCPkMFZQhNJqXPSzLoh7YhjtzFOoMhQldI7bCN4aaWT0kykQYrjg0l&#10;NvRSUv69+zEK8vPXpknHdHpP020rX+ducvyYKvUw6J4XIAJ14S7+d290nD8aw+2Ze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6o1xAAAANwAAAAPAAAAAAAAAAAA&#10;AAAAAKECAABkcnMvZG93bnJldi54bWxQSwUGAAAAAAQABAD5AAAAkgMAAAAA&#10;" strokecolor="#06475d" strokeweight="1.3pt"/>
                <v:line id="Line 80" o:spid="_x0000_s1066" style="position:absolute;visibility:visible;mso-wrap-style:square" from="670,7054" to="3598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pZIr8AAADcAAAADwAAAGRycy9kb3ducmV2LnhtbERPzYrCMBC+L/gOYQRva+oqsltNRRZE&#10;2ZvVBxiasS1tJrWJNb69WRC8zcf3O+tNMK0YqHe1ZQWzaQKCuLC65lLB+bT7/AbhPLLG1jIpeJCD&#10;TTb6WGOq7Z2PNOS+FDGEXYoKKu+7VEpXVGTQTW1HHLmL7Q36CPtS6h7vMdy08itJltJgzbGhwo5+&#10;Kyqa/GYUuP0xH8LpOg9zwt3fz9lp3xRKTcZhuwLhKfi3+OU+6Dh/toD/Z+IFMns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pZIr8AAADcAAAADwAAAAAAAAAAAAAAAACh&#10;AgAAZHJzL2Rvd25yZXYueG1sUEsFBgAAAAAEAAQA+QAAAI0DAAAAAA==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W2cMA&#10;AADcAAAADwAAAGRycy9kb3ducmV2LnhtbESPQYvCMBCF74L/IYzgTdOKK1qNIoLgwT2oq+exGdti&#10;MylNrNVfbxYW9jbDe++bN4tVa0rRUO0KywriYQSCOLW64EzBz2k7mIJwHlljaZkUvMjBatntLDDR&#10;9skHao4+EwHCLkEFufdVIqVLczLohrYiDtrN1gZ9WOtM6hqfAW5KOYqiiTRYcLiQY0WbnNL78WEC&#10;5TT+pni/m53fk5F5XelyjZuLUv1eu56D8NT6f/NfeqdD/fgLfp8JE8jl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QW2cMAAADcAAAADwAAAAAAAAAAAAAAAACYAgAAZHJzL2Rv&#10;d25yZXYueG1sUEsFBgAAAAAEAAQA9QAAAIgD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JrcQAAADcAAAADwAAAGRycy9kb3ducmV2LnhtbERPTWvCQBC9F/wPyxR6qxtbkmp0FSkt&#10;2EulKoK3MTtNotnZsLs18d+7hUJv83ifM1v0phEXcr62rGA0TEAQF1bXXCrYbd8fxyB8QNbYWCYF&#10;V/KwmA/uZphr2/EXXTahFDGEfY4KqhDaXEpfVGTQD21LHLlv6wyGCF0ptcMuhptGPiVJJg3WHBsq&#10;bOm1ouK8+TEKiuNp1abPdPhI089Ovk1ctl+/KPVw3y+nIAL14V/8517pOH+Uwe8z8QI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AmtxAAAANwAAAAPAAAAAAAAAAAA&#10;AAAAAKECAABkcnMvZG93bnJldi54bWxQSwUGAAAAAAQABAD5AAAAkgMAAAAA&#10;" strokecolor="#06475d" strokeweight="1.3pt"/>
                <v:line id="Line 77" o:spid="_x0000_s1069" style="position:absolute;visibility:visible;mso-wrap-style:square" from="631,7617" to="3637,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YK1cIAAADcAAAADwAAAGRycy9kb3ducmV2LnhtbERP3WrCMBS+F/YO4Qx2p2mFqVSjyHBs&#10;oghWH+DQHNuy5qQkma0+vRkMvDsf3+9ZrHrTiCs5X1tWkI4SEMSF1TWXCs6nz+EMhA/IGhvLpOBG&#10;HlbLl8ECM207PtI1D6WIIewzVFCF0GZS+qIig35kW+LIXawzGCJ0pdQOuxhuGjlOkok0WHNsqLCl&#10;j4qKn/zXKHAbKpLtbrY+yq99tz3c8/f0dFPq7bVfz0EE6sNT/O/+1nF+OoW/Z+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YK1cIAAADcAAAADwAAAAAAAAAAAAAA&#10;AAChAgAAZHJzL2Rvd25yZXYueG1sUEsFBgAAAAAEAAQA+QAAAJADAAAAAA==&#10;" strokecolor="#06475d" strokeweight=".7pt"/>
                <v:line id="Line 76" o:spid="_x0000_s1070" style="position:absolute;visibility:visible;mso-wrap-style:square" from="644,7597" to="3637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M4RMcAAADcAAAADwAAAGRycy9kb3ducmV2LnhtbESPQUvDQBCF7wX/wzKCt3ZTJdXGbouI&#10;QntRjFLwNmbHJJqdDbtrk/5751DobYb35r1vVpvRdepAIbaeDcxnGSjiytuWawMf78/TO1AxIVvs&#10;PJOBI0XYrC8mKyysH/iNDmWqlYRwLNBAk1JfaB2rhhzGme+JRfv2wWGSNdTaBhwk3HX6OssW2mHL&#10;0tBgT48NVb/lnzNQff1s+/yGPnd5/jLop2VY7F9vjbm6HB/uQSUa09l8ut5awZ8LrTwjE+j1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kzhExwAAANwAAAAPAAAAAAAA&#10;AAAAAAAAAKECAABkcnMvZG93bnJldi54bWxQSwUGAAAAAAQABAD5AAAAlQMAAAAA&#10;" strokecolor="#06475d" strokeweight="1.3pt"/>
                <v:line id="Line 75" o:spid="_x0000_s1071" style="position:absolute;visibility:visible;mso-wrap-style:square" from="670,7577" to="3598,7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v2vL4AAADcAAAADwAAAGRycy9kb3ducmV2LnhtbERPzYrCMBC+C75DGMGbpq4gWo0igqzs&#10;zdoHGJqxLTaT2sQa394sCN7m4/udzS6YRvTUudqygtk0AUFcWF1zqSC/HCdLEM4ja2wsk4IXOdht&#10;h4MNpto++Ux95ksRQ9ilqKDyvk2ldEVFBt3UtsSRu9rOoI+wK6Xu8BnDTSN/kmQhDdYcGyps6VBR&#10;ccseRoH7PWd9uNznYU54/FvlTvtbodR4FPZrEJ6C/4o/7pOO82cr+H8mXiC3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O/a8vgAAANwAAAAPAAAAAAAAAAAAAAAAAKEC&#10;AABkcnMvZG93bnJldi54bWxQSwUGAAAAAAQABAD5AAAAjAMAAAAA&#10;" strokecolor="#06475d" strokeweight=".2305mm"/>
                <v:shape id="Picture 74" o:spid="_x0000_s1072" type="#_x0000_t75" style="position:absolute;left:2382;top:1171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KzHFAAAA3AAAAA8AAABkcnMvZG93bnJldi54bWxEj81uwkAMhO+VeIeVkXorGxC0VWBBCITE&#10;lb9KvZmsm4RmvSG7DeHt8QGpN1sznvk8W3SuUi01ofRsYDhIQBFn3pacGzgeNm+foEJEtlh5JgN3&#10;CrCY915mmFp/4x21+5grCeGQooEixjrVOmQFOQwDXxOL9uMbh1HWJte2wZuEu0qPkuRdOyxZGgqs&#10;aVVQ9rv/cwYup7j6COvheecuk6/vTX1dt+OrMa/9bjkFFamL/+bn9dYK/kjw5RmZQM8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4isxxQAAANwAAAAPAAAAAAAAAAAAAAAA&#10;AJ8CAABkcnMvZG93bnJldi54bWxQSwUGAAAAAAQABAD3AAAAkQMAAAAA&#10;">
                  <v:imagedata r:id="rId16" o:title=""/>
                </v:shape>
                <v:shape id="Picture 73" o:spid="_x0000_s1073" type="#_x0000_t75" style="position:absolute;left:2643;top:1171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jqrBAAAA3AAAAA8AAABkcnMvZG93bnJldi54bWxET0uLwjAQvgv7H8IseNO04ouuURZF8Opr&#10;YW9jM9vWbSa1ibX+eyMI3ubje85s0ZpSNFS7wrKCuB+BIE6tLjhTcNive1MQziNrLC2Tgjs5WMw/&#10;OjNMtL3xlpqdz0QIYZeggtz7KpHSpTkZdH1bEQfuz9YGfYB1JnWNtxBuSjmIorE0WHBoyLGiZU7p&#10;/+5qFJyPfjlxq/i0NefRz++6uqya4UWp7mf7/QXCU+vf4pd7o8P8QQzPZ8IFc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mujqrBAAAA3AAAAA8AAAAAAAAAAAAAAAAAnwIA&#10;AGRycy9kb3ducmV2LnhtbFBLBQYAAAAABAAEAPcAAACNAwAAAAA=&#10;">
                  <v:imagedata r:id="rId16" o:title=""/>
                </v:shape>
                <v:shape id="Picture 72" o:spid="_x0000_s1074" type="#_x0000_t75" style="position:absolute;left:2905;top:1171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8EN3BAAAA3AAAAA8AAABkcnMvZG93bnJldi54bWxET0uLwjAQvgv7H8IseNPU4ouuURZF8Opr&#10;YW9jM9vWbSa1ibX+eyMI3ubje85s0ZpSNFS7wrKCQT8CQZxaXXCm4LBf96YgnEfWWFomBXdysJh/&#10;dGaYaHvjLTU7n4kQwi5BBbn3VSKlS3My6Pq2Ig7cn60N+gDrTOoabyHclDKOorE0WHBoyLGiZU7p&#10;/+5qFJyPfjlxq8Fpa86jn991dVk1w4tS3c/2+wuEp9a/xS/3Rof5cQzPZ8IFc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l8EN3BAAAA3AAAAA8AAAAAAAAAAAAAAAAAnwIA&#10;AGRycy9kb3ducmV2LnhtbFBLBQYAAAAABAAEAPcAAACNAwAAAAA=&#10;">
                  <v:imagedata r:id="rId16" o:title=""/>
                </v:shape>
                <v:shape id="Picture 71" o:spid="_x0000_s1075" type="#_x0000_t75" style="position:absolute;left:3166;top:1171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wtUbCAAAA3AAAAA8AAABkcnMvZG93bnJldi54bWxET0uLwjAQvi/4H8II3tbU1ypdo4giePWx&#10;grfZZmyrzaQ2sdZ/b4SFvc3H95zpvDGFqKlyuWUFvW4EgjixOudUwWG//pyAcB5ZY2GZFDzJwXzW&#10;+phirO2Dt1TvfCpCCLsYFWTel7GULsnIoOvakjhwZ1sZ9AFWqdQVPkK4KWQ/ir6kwZxDQ4YlLTNK&#10;rru7UXD58cuxW/V+t+YyOp7W5W1VD29KddrN4huEp8b/i//cGx3m9wfwfiZcIG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MLVGwgAAANwAAAAPAAAAAAAAAAAAAAAAAJ8C&#10;AABkcnMvZG93bnJldi54bWxQSwUGAAAAAAQABAD3AAAAjgMAAAAA&#10;">
                  <v:imagedata r:id="rId16" o:title=""/>
                </v:shape>
                <v:shape id="Picture 70" o:spid="_x0000_s1076" type="#_x0000_t75" style="position:absolute;left:3427;top:1171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ZLTLBAAAA3AAAAA8AAABkcnMvZG93bnJldi54bWxET02LwjAQvS/4H8II3jRV3FWqUUQRvOqq&#10;4G1sxrbaTGoTa/ffG0HY2zze50znjSlETZXLLSvo9yIQxInVOacK9r/r7hiE88gaC8uk4I8czGet&#10;rynG2j55S/XOpyKEsItRQeZ9GUvpkowMup4tiQN3sZVBH2CVSl3hM4SbQg6i6EcazDk0ZFjSMqPk&#10;tnsYBdeDX47cqn/emuv38bQu76t6eFeq024WExCeGv8v/rg3OswfDOH9TLh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ZLTLBAAAA3AAAAA8AAAAAAAAAAAAAAAAAnwIA&#10;AGRycy9kb3ducmV2LnhtbFBLBQYAAAAABAAEAPcAAACNAwAAAAA=&#10;">
                  <v:imagedata r:id="rId16" o:title=""/>
                </v:shape>
                <v:shape id="Picture 69" o:spid="_x0000_s1077" type="#_x0000_t75" style="position:absolute;left:2382;top:12026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ViKnBAAAA3AAAAA8AAABkcnMvZG93bnJldi54bWxET02LwjAQvS/4H8IIe9NU0VWqUUQRvOqq&#10;4G1sxrbaTGqTrfXfG0HY2zze50znjSlETZXLLSvodSMQxInVOacK9r/rzhiE88gaC8uk4EkO5rPW&#10;1xRjbR+8pXrnUxFC2MWoIPO+jKV0SUYGXdeWxIG72MqgD7BKpa7wEcJNIftR9CMN5hwaMixpmVFy&#10;2/0ZBdeDX47cqnfemuvweFqX91U9uCv13W4WExCeGv8v/rg3OszvD+H9TLh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aViKnBAAAA3AAAAA8AAAAAAAAAAAAAAAAAnwIA&#10;AGRycy9kb3ducmV2LnhtbFBLBQYAAAAABAAEAPcAAACNAwAAAAA=&#10;">
                  <v:imagedata r:id="rId16" o:title=""/>
                </v:shape>
                <v:shape id="Picture 68" o:spid="_x0000_s1078" type="#_x0000_t75" style="position:absolute;left:2643;top:12026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HFt7BAAAA3AAAAA8AAABkcnMvZG93bnJldi54bWxET02LwjAQvQv+hzCCtzVVXJVqFFGEveqq&#10;4G1sxrbaTGoTa/33ZmHB2zze58wWjSlETZXLLSvo9yIQxInVOacK9r+brwkI55E1FpZJwYscLObt&#10;1gxjbZ+8pXrnUxFC2MWoIPO+jKV0SUYGXc+WxIG72MqgD7BKpa7wGcJNIQdRNJIGcw4NGZa0yii5&#10;7R5GwfXgV2O37p+35vp9PG3K+7oe3pXqdprlFISnxn/E/+4fHeYPRvD3TLhA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ZHFt7BAAAA3AAAAA8AAAAAAAAAAAAAAAAAnwIA&#10;AGRycy9kb3ducmV2LnhtbFBLBQYAAAAABAAEAPcAAACNAwAAAAA=&#10;">
                  <v:imagedata r:id="rId16" o:title=""/>
                </v:shape>
                <v:shape id="Picture 67" o:spid="_x0000_s1079" type="#_x0000_t75" style="position:absolute;left:2905;top:12026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Ls0XBAAAA3AAAAA8AAABkcnMvZG93bnJldi54bWxET0uLwjAQvgv+hzCCtzVV1C7VKKIIXn0t&#10;7G22GdtqM6lNrPXfbxYWvM3H95z5sjWlaKh2hWUFw0EEgji1uuBMwem4/fgE4TyyxtIyKXiRg+Wi&#10;25ljou2T99QcfCZCCLsEFeTeV4mULs3JoBvYijhwF1sb9AHWmdQ1PkO4KeUoiqbSYMGhIceK1jml&#10;t8PDKLie/Tp2m+HP3lwnX9/b6r5pxnel+r12NQPhqfVv8b97p8P8UQx/z4QL5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Ls0XBAAAA3AAAAA8AAAAAAAAAAAAAAAAAnwIA&#10;AGRycy9kb3ducmV2LnhtbFBLBQYAAAAABAAEAPcAAACNAwAAAAA=&#10;">
                  <v:imagedata r:id="rId16" o:title=""/>
                </v:shape>
                <v:shape id="Picture 66" o:spid="_x0000_s1080" type="#_x0000_t75" style="position:absolute;left:3166;top:12026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UJzfFAAAA3AAAAA8AAABkcnMvZG93bnJldi54bWxEj81uwkAMhO+VeIeVkXorGxC0VWBBCITE&#10;lb9KvZmsm4RmvSG7DeHt8QGpN1sznvk8W3SuUi01ofRsYDhIQBFn3pacGzgeNm+foEJEtlh5JgN3&#10;CrCY915mmFp/4x21+5grCeGQooEixjrVOmQFOQwDXxOL9uMbh1HWJte2wZuEu0qPkuRdOyxZGgqs&#10;aVVQ9rv/cwYup7j6COvheecuk6/vTX1dt+OrMa/9bjkFFamL/+bn9dYK/kho5RmZQM8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lCc3xQAAANwAAAAPAAAAAAAAAAAAAAAA&#10;AJ8CAABkcnMvZG93bnJldi54bWxQSwUGAAAAAAQABAD3AAAAkQMAAAAA&#10;">
                  <v:imagedata r:id="rId16" o:title=""/>
                </v:shape>
                <v:shape id="Picture 65" o:spid="_x0000_s1081" type="#_x0000_t75" style="position:absolute;left:3427;top:12026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YgqzCAAAA3AAAAA8AAABkcnMvZG93bnJldi54bWxET0uLwjAQvi/4H8II3tZUUVe7RhFF8Opj&#10;BW+zzdhWm0ltYq3/3ggLe5uP7znTeWMKUVPlcssKet0IBHFidc6pgsN+/TkG4TyyxsIyKXiSg/ms&#10;9THFWNsHb6ne+VSEEHYxKsi8L2MpXZKRQde1JXHgzrYy6AOsUqkrfIRwU8h+FI2kwZxDQ4YlLTNK&#10;rru7UXD58csvt+r9bs1leDyty9uqHtyU6rSbxTcIT43/F/+5NzrM70/g/Uy4QM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2IKswgAAANwAAAAPAAAAAAAAAAAAAAAAAJ8C&#10;AABkcnMvZG93bnJldi54bWxQSwUGAAAAAAQABAD3AAAAjgMAAAAA&#10;">
                  <v:imagedata r:id="rId16" o:title=""/>
                </v:shape>
                <v:shape id="Picture 64" o:spid="_x0000_s1082" type="#_x0000_t75" style="position:absolute;left:2382;top:12340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7vezFAAAA3AAAAA8AAABkcnMvZG93bnJldi54bWxEj0FvwjAMhe9I/IfISNxGytgY6ghoAiFx&#10;hY1J3LzGtIXGKU0o3b+fD5O42XrP732eLztXqZaaUHo2MB4loIgzb0vODXx9bp5moEJEtlh5JgO/&#10;FGC56PfmmFp/5x21+5grCeGQooEixjrVOmQFOQwjXxOLdvKNwyhrk2vb4F3CXaWfk2SqHZYsDQXW&#10;tCoou+xvzsD5EFdvYT3+2bnz6/dxU1/X7cvVmOGg+3gHFamLD/P/9dYK/kTw5RmZQC/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O73sxQAAANwAAAAPAAAAAAAAAAAAAAAA&#10;AJ8CAABkcnMvZG93bnJldi54bWxQSwUGAAAAAAQABAD3AAAAkQMAAAAA&#10;">
                  <v:imagedata r:id="rId16" o:title=""/>
                </v:shape>
                <v:shape id="Picture 63" o:spid="_x0000_s1083" type="#_x0000_t75" style="position:absolute;left:2643;top:12340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3GHfCAAAA3AAAAA8AAABkcnMvZG93bnJldi54bWxET0trwkAQvgv9D8sUvOkmrVVJXaUoglef&#10;4G3MTpPY7GzMrjH+e7cgeJuP7zmTWWtK0VDtCssK4n4Egji1uuBMwW677I1BOI+ssbRMCu7kYDZ9&#10;60ww0fbGa2o2PhMhhF2CCnLvq0RKl+Zk0PVtRRy4X1sb9AHWmdQ13kK4KeVHFA2lwYJDQ44VzXNK&#10;/zZXo+C89/ORW8SntTl/HY7L6rJoBheluu/tzzcIT61/iZ/ulQ7zP2P4fyZc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dxh3wgAAANwAAAAPAAAAAAAAAAAAAAAAAJ8C&#10;AABkcnMvZG93bnJldi54bWxQSwUGAAAAAAQABAD3AAAAjgMAAAAA&#10;">
                  <v:imagedata r:id="rId16" o:title=""/>
                </v:shape>
                <v:shape id="Picture 62" o:spid="_x0000_s1084" type="#_x0000_t75" style="position:absolute;left:2905;top:12340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lhgDCAAAA3AAAAA8AAABkcnMvZG93bnJldi54bWxET0uLwjAQvi/4H8II3tbU1ypdo4giePWx&#10;grfZZmyrzaQ2sdZ/b4SFvc3H95zpvDGFqKlyuWUFvW4EgjixOudUwWG//pyAcB5ZY2GZFDzJwXzW&#10;+phirO2Dt1TvfCpCCLsYFWTel7GULsnIoOvakjhwZ1sZ9AFWqdQVPkK4KWQ/ir6kwZxDQ4YlLTNK&#10;rru7UXD58cuxW/V+t+YyOp7W5W1VD29KddrN4huEp8b/i//cGx3mD/rwfiZcIG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pYYAwgAAANwAAAAPAAAAAAAAAAAAAAAAAJ8C&#10;AABkcnMvZG93bnJldi54bWxQSwUGAAAAAAQABAD3AAAAjgMAAAAA&#10;">
                  <v:imagedata r:id="rId16" o:title=""/>
                </v:shape>
                <v:shape id="Picture 61" o:spid="_x0000_s1085" type="#_x0000_t75" style="position:absolute;left:3166;top:12340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pI5vBAAAA3AAAAA8AAABkcnMvZG93bnJldi54bWxET0uLwjAQvgv7H8Is7E1T1/VBNcqiCHv1&#10;Cd7GZmyrzaQ22Vr/vREEb/PxPWcya0whaqpcbllBtxOBIE6szjlVsN0s2yMQziNrLCyTgjs5mE0/&#10;WhOMtb3xiuq1T0UIYRejgsz7MpbSJRkZdB1bEgfuZCuDPsAqlbrCWwg3hfyOooE0mHNoyLCkeUbJ&#10;Zf1vFJx3fj50i+5xZc79/WFZXhf1z1Wpr8/mdwzCU+Pf4pf7T4f5vR48nwkXyO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PpI5vBAAAA3AAAAA8AAAAAAAAAAAAAAAAAnwIA&#10;AGRycy9kb3ducmV2LnhtbFBLBQYAAAAABAAEAPcAAACNAwAAAAA=&#10;">
                  <v:imagedata r:id="rId16" o:title=""/>
                </v:shape>
                <v:shape id="Picture 60" o:spid="_x0000_s1086" type="#_x0000_t75" style="position:absolute;left:3427;top:12340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Au+/CAAAA3AAAAA8AAABkcnMvZG93bnJldi54bWxET0uLwjAQvgv+hzCCN019rdI1iijCXnV3&#10;BW+zzdhWm0ltsrX+eyMI3ubje8582ZhC1FS53LKCQT8CQZxYnXOq4Od725uBcB5ZY2GZFNzJwXLR&#10;bs0x1vbGO6r3PhUhhF2MCjLvy1hKl2Rk0PVtSRy4k60M+gCrVOoKbyHcFHIYRR/SYM6hIcOS1hkl&#10;l/2/UXD+9eup2wz+duY8ORy35XVTj69KdTvN6hOEp8a/xS/3lw7zR2N4PhMu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ALvvwgAAANwAAAAPAAAAAAAAAAAAAAAAAJ8C&#10;AABkcnMvZG93bnJldi54bWxQSwUGAAAAAAQABAD3AAAAjgMAAAAA&#10;">
                  <v:imagedata r:id="rId16" o:title=""/>
                </v:shape>
                <v:shape id="Picture 59" o:spid="_x0000_s1087" type="#_x0000_t75" style="position:absolute;left:2382;top:1265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MHnTDAAAA3AAAAA8AAABkcnMvZG93bnJldi54bWxET01rwkAQvQv9D8sUetONbbUlukoxBHqN&#10;rYXexuyYRLOzMbtN0n/vCoK3ebzPWa4HU4uOWldZVjCdRCCIc6srLhR8f6XjdxDOI2usLZOCf3Kw&#10;Xj2Mlhhr23NG3dYXIoSwi1FB6X0TS+nykgy6iW2IA3ewrUEfYFtI3WIfwk0tn6NoLg1WHBpKbGhT&#10;Un7a/hkFx53fvLlkus/McfbzmzbnpHs9K/X0OHwsQHga/F18c3/qMP9lBtdnwgVyd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0wedMMAAADcAAAADwAAAAAAAAAAAAAAAACf&#10;AgAAZHJzL2Rvd25yZXYueG1sUEsFBgAAAAAEAAQA9wAAAI8DAAAAAA==&#10;">
                  <v:imagedata r:id="rId16" o:title=""/>
                </v:shape>
                <v:shape id="Picture 58" o:spid="_x0000_s1088" type="#_x0000_t75" style="position:absolute;left:2643;top:1265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egAPCAAAA3AAAAA8AAABkcnMvZG93bnJldi54bWxET0uLwjAQvgv+hzCCN019rErXKKIIe1V3&#10;BW+zzdhWm0ltsrX+eyMseJuP7znzZWMKUVPlcssKBv0IBHFidc6pgu/DtjcD4TyyxsIyKXiQg+Wi&#10;3ZpjrO2dd1TvfSpCCLsYFWTel7GULsnIoOvbkjhwZ1sZ9AFWqdQV3kO4KeQwiibSYM6hIcOS1hkl&#10;1/2fUXD58eup2wx+d+bycTxty9umHt+U6naa1ScIT41/i//dXzrMH03g9Uy4QC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noADwgAAANwAAAAPAAAAAAAAAAAAAAAAAJ8C&#10;AABkcnMvZG93bnJldi54bWxQSwUGAAAAAAQABAD3AAAAjgMAAAAA&#10;">
                  <v:imagedata r:id="rId16" o:title=""/>
                </v:shape>
                <v:shape id="Picture 57" o:spid="_x0000_s1089" type="#_x0000_t75" style="position:absolute;left:2905;top:1265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SJZjCAAAA3AAAAA8AAABkcnMvZG93bnJldi54bWxET0uLwjAQvgv+hzCCtzV1V1fpGkUUwauP&#10;FbyNzWxbbSa1ibX+eyMseJuP7zmTWWMKUVPlcssK+r0IBHFidc6pgv1u9TEG4TyyxsIyKXiQg9m0&#10;3ZpgrO2dN1RvfSpCCLsYFWTel7GULsnIoOvZkjhwf7Yy6AOsUqkrvIdwU8jPKPqWBnMODRmWtMgo&#10;uWxvRsH51y9Gbtk/bcx5eDiuyuuyHlyV6naa+Q8IT41/i//dax3mf43g9Uy4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0iWYwgAAANwAAAAPAAAAAAAAAAAAAAAAAJ8C&#10;AABkcnMvZG93bnJldi54bWxQSwUGAAAAAAQABAD3AAAAjgMAAAAA&#10;">
                  <v:imagedata r:id="rId16" o:title=""/>
                </v:shape>
                <v:shape id="Picture 56" o:spid="_x0000_s1090" type="#_x0000_t75" style="position:absolute;left:3166;top:1265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xomfGAAAA3AAAAA8AAABkcnMvZG93bnJldi54bWxEj0FLw0AQhe9C/8MyghexuzWQxthtKYIg&#10;eNFWEG9DdtyEZGdDdm2jv945CN5meG/e+2azm8OgTjSlLrKF1dKAIm6i69hbeDs+3lSgUkZ2OEQm&#10;C9+UYLddXGywdvHMr3Q6ZK8khFONFtqcx1rr1LQUMC3jSCzaZ5wCZlknr92EZwkPg741ptQBO5aG&#10;Fkd6aKnpD1/BwnNhyruffeGL9/L6o6r63r+sjbVXl/P+HlSmOf+b/66fnOAXQivPyAR6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nGiZ8YAAADcAAAADwAAAAAAAAAAAAAA&#10;AACfAgAAZHJzL2Rvd25yZXYueG1sUEsFBgAAAAAEAAQA9wAAAJIDAAAAAA==&#10;">
                  <v:imagedata r:id="rId17" o:title=""/>
                </v:shape>
                <v:shape id="Picture 55" o:spid="_x0000_s1091" type="#_x0000_t75" style="position:absolute;left:3427;top:12653;width:157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9B/zEAAAA3AAAAA8AAABkcnMvZG93bnJldi54bWxET99rwjAQfh/sfwgn7GVoshW6Wo0iwmCw&#10;F+cG4tvRnGlpcylN1G5//SIM9nYf389brkfXiQsNofGs4WmmQBBX3jRsNXx9vk4LECEiG+w8k4Zv&#10;CrBe3d8tsTT+yh902UcrUgiHEjXUMfallKGqyWGY+Z44cSc/OIwJDlaaAa8p3HXyWalcOmw4NdTY&#10;07amqt2fnYb3TOXzn01ms0P+eCyKtrW7F6X1w2TcLEBEGuO/+M/9ZtL8bA63Z9IF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9B/zEAAAA3AAAAA8AAAAAAAAAAAAAAAAA&#10;nwIAAGRycy9kb3ducmV2LnhtbFBLBQYAAAAABAAEAPcAAACQAw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>
                          <w:rPr>
                            <w:color w:val="FFFFFF"/>
                            <w:sz w:val="18"/>
                          </w:rPr>
                          <w:t>kajalqa16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+91700047022</w:t>
                        </w:r>
                        <w:r w:rsidR="005929BA">
                          <w:rPr>
                            <w:color w:val="FFFFFF"/>
                            <w:sz w:val="18"/>
                          </w:rPr>
                          <w:t>0</w:t>
                        </w:r>
                      </w:p>
                      <w:p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6C474B" w:rsidRPr="000243BB">
                          <w:rPr>
                            <w:color w:val="FFFFFF"/>
                            <w:sz w:val="18"/>
                            <w:szCs w:val="18"/>
                          </w:rPr>
                          <w:t>Hyderabad</w:t>
                        </w:r>
                      </w:p>
                      <w:p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www.linkedin.com/in/kajalqa</w:t>
                        </w:r>
                      </w:p>
                      <w:p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BC1439">
                          <w:rPr>
                            <w:color w:val="FFFFFF"/>
                            <w:sz w:val="18"/>
                          </w:rPr>
                          <w:t>Manual Testing</w:t>
                        </w:r>
                      </w:p>
                      <w:p w:rsidR="00505796" w:rsidRDefault="00BC1439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Core java</w:t>
                        </w:r>
                      </w:p>
                      <w:p w:rsidR="004E5F69" w:rsidRDefault="00FE1DD4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Selenium WebDriver</w:t>
                        </w:r>
                      </w:p>
                      <w:p w:rsidR="004E5F69" w:rsidRDefault="00FE1DD4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Postman</w:t>
                        </w:r>
                      </w:p>
                      <w:p w:rsidR="004E5F69" w:rsidRDefault="00FE1DD4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Appium</w:t>
                        </w:r>
                      </w:p>
                      <w:p w:rsidR="004E5F69" w:rsidRDefault="00316878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Robot/Winium/</w:t>
                        </w:r>
                        <w:r w:rsidR="00B07067">
                          <w:rPr>
                            <w:color w:val="FFFFFF"/>
                            <w:sz w:val="18"/>
                          </w:rPr>
                          <w:t>Auto IT</w:t>
                        </w:r>
                      </w:p>
                      <w:p w:rsidR="004E5F69" w:rsidRDefault="004E5F69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SQL</w:t>
                        </w:r>
                      </w:p>
                      <w:p w:rsidR="00C34096" w:rsidRDefault="00FE1DD4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Agile Methodology</w:t>
                        </w:r>
                      </w:p>
                      <w:p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:rsidR="001613E9" w:rsidRPr="000243BB" w:rsidRDefault="001613E9" w:rsidP="001613E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Fundamental Scrum Certified</w:t>
                        </w: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from </w:t>
                        </w:r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SCRUMstudy.com</w:t>
                        </w:r>
                      </w:p>
                      <w:p w:rsidR="001B5B1C" w:rsidRPr="000243BB" w:rsidRDefault="001613E9" w:rsidP="001613E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Manual Testing and Test Automation Tools </w:t>
                        </w:r>
                        <w:r w:rsidR="00CE638C"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Selenium, Appium &amp; SoapUI </w:t>
                        </w: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>from</w:t>
                        </w:r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 Mind</w:t>
                        </w:r>
                        <w:r w:rsidR="00772EA6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Q Systems</w:t>
                        </w:r>
                        <w:r w:rsidR="00B07067"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, Hyderabad.</w:t>
                        </w:r>
                      </w:p>
                      <w:p w:rsidR="001613E9" w:rsidRPr="000243BB" w:rsidRDefault="00B07067" w:rsidP="001613E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SDLC </w:t>
                        </w:r>
                        <w:r w:rsidR="00CE638C"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>Models and</w:t>
                        </w:r>
                        <w:r w:rsidRPr="000243BB"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  <w:t xml:space="preserve"> Manual Testing from Career Compass, Bhilai.</w:t>
                        </w:r>
                      </w:p>
                      <w:p w:rsidR="001B5B1C" w:rsidRPr="000243BB" w:rsidRDefault="001B5B1C" w:rsidP="00B07067">
                        <w:pPr>
                          <w:jc w:val="both"/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</w:pPr>
                      </w:p>
                      <w:p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:rsidR="00CA522B" w:rsidRP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  <w:r w:rsidR="00316878" w:rsidRPr="001613E9">
                          <w:rPr>
                            <w:b/>
                            <w:color w:val="FFFFFF"/>
                            <w:sz w:val="18"/>
                          </w:rPr>
                          <w:t>Eclipse IDE</w:t>
                        </w:r>
                      </w:p>
                      <w:p w:rsidR="00E934BE" w:rsidRPr="001613E9" w:rsidRDefault="00316878" w:rsidP="001C0869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 w:rsidRPr="001613E9"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:rsidR="00505796" w:rsidRPr="001613E9" w:rsidRDefault="001613E9" w:rsidP="001C0869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 w:rsidRPr="001613E9"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:rsidR="00316878" w:rsidRPr="001613E9" w:rsidRDefault="001613E9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 w:rsidRPr="001613E9">
                          <w:rPr>
                            <w:b/>
                            <w:color w:val="FFFFFF"/>
                            <w:sz w:val="18"/>
                          </w:rPr>
                          <w:t>Appium</w:t>
                        </w:r>
                      </w:p>
                      <w:p w:rsidR="00316878" w:rsidRPr="00CA522B" w:rsidRDefault="00316878" w:rsidP="001C0869">
                        <w:pPr>
                          <w:spacing w:before="161"/>
                          <w:ind w:left="313"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:rsidR="00505796" w:rsidRDefault="00E94C3D" w:rsidP="001C0869">
                        <w:pPr>
                          <w:spacing w:before="8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 xml:space="preserve">                                            </w:t>
                        </w:r>
                      </w:p>
                      <w:p w:rsidR="00505796" w:rsidRPr="00B07067" w:rsidRDefault="00B07067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:rsidR="00505796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:rsidR="00B07067" w:rsidRPr="00B07067" w:rsidRDefault="00B07067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 w:bidi="ar-SA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6296660</wp:posOffset>
            </wp:positionH>
            <wp:positionV relativeFrom="paragraph">
              <wp:posOffset>-15240</wp:posOffset>
            </wp:positionV>
            <wp:extent cx="1021080" cy="1078865"/>
            <wp:effectExtent l="0" t="0" r="7620" b="6985"/>
            <wp:wrapTight wrapText="bothSides">
              <wp:wrapPolygon edited="0">
                <wp:start x="0" y="0"/>
                <wp:lineTo x="0" y="21358"/>
                <wp:lineTo x="21358" y="21358"/>
                <wp:lineTo x="21358" y="0"/>
                <wp:lineTo x="0" y="0"/>
              </wp:wrapPolygon>
            </wp:wrapTight>
            <wp:docPr id="5" name="Picture 1" descr="Description: C:\Users\hp\Downloads\passp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hp\Downloads\passport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="000073DC">
        <w:rPr>
          <w:rFonts w:ascii="Trebuchet MS"/>
          <w:b/>
          <w:w w:val="105"/>
          <w:sz w:val="49"/>
        </w:rPr>
        <w:t>KAJAL DESHMUKH</w:t>
      </w:r>
      <w:r w:rsidR="003225CA">
        <w:rPr>
          <w:rFonts w:ascii="Trebuchet MS"/>
          <w:b/>
          <w:w w:val="105"/>
          <w:sz w:val="49"/>
        </w:rPr>
        <w:t xml:space="preserve">      </w:t>
      </w:r>
    </w:p>
    <w:p w:rsidR="00703EC8" w:rsidRPr="000243BB" w:rsidRDefault="000073DC" w:rsidP="00D84B8A">
      <w:pPr>
        <w:spacing w:before="102"/>
        <w:ind w:left="4064"/>
        <w:rPr>
          <w:rFonts w:ascii="Calibri" w:hAnsi="Calibri" w:cs="Calibri"/>
          <w:b/>
          <w:sz w:val="24"/>
          <w:szCs w:val="24"/>
        </w:rPr>
      </w:pPr>
      <w:r w:rsidRPr="000243BB">
        <w:rPr>
          <w:rFonts w:ascii="Calibri" w:hAnsi="Calibri" w:cs="Calibri"/>
          <w:b/>
          <w:spacing w:val="5"/>
          <w:w w:val="115"/>
          <w:sz w:val="24"/>
          <w:szCs w:val="24"/>
        </w:rPr>
        <w:t>QUALITY ASSURANCE ENGINEER</w:t>
      </w:r>
    </w:p>
    <w:p w:rsidR="00DF5FA6" w:rsidRPr="000243BB" w:rsidRDefault="00DF5FA6">
      <w:pPr>
        <w:pStyle w:val="Heading1"/>
        <w:rPr>
          <w:color w:val="4F81BD"/>
          <w:w w:val="115"/>
          <w:sz w:val="36"/>
          <w:szCs w:val="36"/>
        </w:rPr>
      </w:pPr>
    </w:p>
    <w:p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:rsidR="000073DC" w:rsidRPr="000243BB" w:rsidRDefault="000073DC" w:rsidP="00DF5FA6">
      <w:pPr>
        <w:pStyle w:val="Heading1"/>
        <w:numPr>
          <w:ilvl w:val="0"/>
          <w:numId w:val="2"/>
        </w:numPr>
        <w:spacing w:before="0"/>
        <w:rPr>
          <w:rFonts w:eastAsia="Lucida Sans"/>
          <w:b w:val="0"/>
          <w:bCs w:val="0"/>
          <w:sz w:val="22"/>
          <w:szCs w:val="22"/>
        </w:rPr>
      </w:pPr>
      <w:r w:rsidRPr="000243BB">
        <w:rPr>
          <w:b w:val="0"/>
          <w:sz w:val="22"/>
          <w:szCs w:val="22"/>
        </w:rPr>
        <w:t>Industrious and focused Quality Assurance Architect with 3 years of experience in a fast-paced organization with quick app</w:t>
      </w:r>
      <w:r w:rsidR="007231D1">
        <w:rPr>
          <w:b w:val="0"/>
          <w:sz w:val="22"/>
          <w:szCs w:val="22"/>
        </w:rPr>
        <w:t>lication development life cycle</w:t>
      </w:r>
      <w:r w:rsidRPr="000243BB">
        <w:rPr>
          <w:b w:val="0"/>
          <w:sz w:val="22"/>
          <w:szCs w:val="22"/>
        </w:rPr>
        <w:t>.</w:t>
      </w:r>
    </w:p>
    <w:p w:rsidR="000073DC" w:rsidRPr="000243BB" w:rsidRDefault="000073DC" w:rsidP="00DF5FA6">
      <w:pPr>
        <w:pStyle w:val="Heading1"/>
        <w:numPr>
          <w:ilvl w:val="0"/>
          <w:numId w:val="2"/>
        </w:numPr>
        <w:spacing w:before="0"/>
        <w:rPr>
          <w:rFonts w:eastAsia="Lucida Sans"/>
          <w:b w:val="0"/>
          <w:bCs w:val="0"/>
          <w:sz w:val="22"/>
          <w:szCs w:val="22"/>
        </w:rPr>
      </w:pPr>
      <w:r w:rsidRPr="000243BB">
        <w:rPr>
          <w:b w:val="0"/>
          <w:sz w:val="22"/>
          <w:szCs w:val="22"/>
        </w:rPr>
        <w:t xml:space="preserve">Hands-on Experience in </w:t>
      </w:r>
      <w:r w:rsidRPr="000243BB">
        <w:rPr>
          <w:sz w:val="22"/>
          <w:szCs w:val="22"/>
        </w:rPr>
        <w:t>Manual Testing</w:t>
      </w:r>
      <w:r w:rsidRPr="000243BB">
        <w:rPr>
          <w:b w:val="0"/>
          <w:sz w:val="22"/>
          <w:szCs w:val="22"/>
        </w:rPr>
        <w:t xml:space="preserve"> and </w:t>
      </w:r>
      <w:r w:rsidRPr="000243BB">
        <w:rPr>
          <w:sz w:val="22"/>
          <w:szCs w:val="22"/>
        </w:rPr>
        <w:t>Test Automation</w:t>
      </w:r>
      <w:r w:rsidRPr="000243BB">
        <w:rPr>
          <w:b w:val="0"/>
          <w:sz w:val="22"/>
          <w:szCs w:val="22"/>
        </w:rPr>
        <w:t xml:space="preserve"> tools. </w:t>
      </w:r>
      <w:r w:rsidRPr="000243BB">
        <w:rPr>
          <w:sz w:val="22"/>
          <w:szCs w:val="22"/>
        </w:rPr>
        <w:t>Selenium</w:t>
      </w:r>
      <w:r w:rsidRPr="000243BB">
        <w:rPr>
          <w:b w:val="0"/>
          <w:sz w:val="22"/>
          <w:szCs w:val="22"/>
        </w:rPr>
        <w:t xml:space="preserve"> with </w:t>
      </w:r>
      <w:r w:rsidRPr="000243BB">
        <w:rPr>
          <w:sz w:val="22"/>
          <w:szCs w:val="22"/>
        </w:rPr>
        <w:t>Java</w:t>
      </w:r>
      <w:r w:rsidRPr="000243BB">
        <w:rPr>
          <w:b w:val="0"/>
          <w:sz w:val="22"/>
          <w:szCs w:val="22"/>
        </w:rPr>
        <w:t xml:space="preserve"> for Web Automation and </w:t>
      </w:r>
      <w:r w:rsidRPr="000243BB">
        <w:rPr>
          <w:sz w:val="22"/>
          <w:szCs w:val="22"/>
        </w:rPr>
        <w:t>Winium/Java Robot/Auto IT</w:t>
      </w:r>
      <w:r w:rsidR="00746E5C" w:rsidRPr="000243BB">
        <w:rPr>
          <w:sz w:val="22"/>
          <w:szCs w:val="22"/>
        </w:rPr>
        <w:t>/Sikuli</w:t>
      </w:r>
      <w:r w:rsidRPr="000243BB">
        <w:rPr>
          <w:sz w:val="22"/>
          <w:szCs w:val="22"/>
        </w:rPr>
        <w:t xml:space="preserve"> </w:t>
      </w:r>
      <w:r w:rsidRPr="000243BB">
        <w:rPr>
          <w:b w:val="0"/>
          <w:sz w:val="22"/>
          <w:szCs w:val="22"/>
        </w:rPr>
        <w:t xml:space="preserve">for Windows-based Automation and </w:t>
      </w:r>
      <w:r w:rsidRPr="000243BB">
        <w:rPr>
          <w:sz w:val="22"/>
          <w:szCs w:val="22"/>
        </w:rPr>
        <w:t>Postman</w:t>
      </w:r>
      <w:r w:rsidR="00746E5C" w:rsidRPr="000243BB">
        <w:rPr>
          <w:b w:val="0"/>
          <w:sz w:val="22"/>
          <w:szCs w:val="22"/>
        </w:rPr>
        <w:t xml:space="preserve"> for Web Services Testing and </w:t>
      </w:r>
      <w:r w:rsidR="00746E5C" w:rsidRPr="000243BB">
        <w:rPr>
          <w:sz w:val="22"/>
          <w:szCs w:val="22"/>
        </w:rPr>
        <w:t>SQL</w:t>
      </w:r>
      <w:r w:rsidR="00746E5C" w:rsidRPr="000243BB">
        <w:rPr>
          <w:b w:val="0"/>
          <w:sz w:val="22"/>
          <w:szCs w:val="22"/>
        </w:rPr>
        <w:t xml:space="preserve"> queries for Database Testing.</w:t>
      </w:r>
    </w:p>
    <w:p w:rsidR="00746E5C" w:rsidRPr="000243BB" w:rsidRDefault="00746E5C" w:rsidP="00DF5FA6">
      <w:pPr>
        <w:pStyle w:val="Heading1"/>
        <w:numPr>
          <w:ilvl w:val="0"/>
          <w:numId w:val="2"/>
        </w:numPr>
        <w:spacing w:before="0"/>
        <w:rPr>
          <w:rFonts w:eastAsia="Lucida Sans"/>
          <w:bCs w:val="0"/>
          <w:sz w:val="22"/>
          <w:szCs w:val="22"/>
        </w:rPr>
      </w:pPr>
      <w:r w:rsidRPr="000243BB">
        <w:rPr>
          <w:b w:val="0"/>
          <w:sz w:val="22"/>
          <w:szCs w:val="22"/>
        </w:rPr>
        <w:t xml:space="preserve">Hands-on Experience </w:t>
      </w:r>
      <w:r w:rsidR="00B07067" w:rsidRPr="000243BB">
        <w:rPr>
          <w:b w:val="0"/>
          <w:sz w:val="22"/>
          <w:szCs w:val="22"/>
        </w:rPr>
        <w:t xml:space="preserve">on Hybrid Framework </w:t>
      </w:r>
      <w:r w:rsidR="00B07067" w:rsidRPr="000243BB">
        <w:rPr>
          <w:sz w:val="22"/>
          <w:szCs w:val="22"/>
        </w:rPr>
        <w:t>with Page</w:t>
      </w:r>
      <w:r w:rsidR="003A4857" w:rsidRPr="000243BB">
        <w:rPr>
          <w:sz w:val="22"/>
          <w:szCs w:val="22"/>
        </w:rPr>
        <w:t xml:space="preserve"> Object Model</w:t>
      </w:r>
      <w:r w:rsidR="003A4857" w:rsidRPr="000243BB">
        <w:rPr>
          <w:b w:val="0"/>
          <w:sz w:val="22"/>
          <w:szCs w:val="22"/>
        </w:rPr>
        <w:t xml:space="preserve"> and</w:t>
      </w:r>
      <w:r w:rsidR="003A4857" w:rsidRPr="000243BB">
        <w:rPr>
          <w:sz w:val="22"/>
          <w:szCs w:val="22"/>
        </w:rPr>
        <w:t xml:space="preserve"> TestNG </w:t>
      </w:r>
      <w:r w:rsidR="003A4857" w:rsidRPr="000243BB">
        <w:rPr>
          <w:b w:val="0"/>
          <w:sz w:val="22"/>
          <w:szCs w:val="22"/>
        </w:rPr>
        <w:t xml:space="preserve">and </w:t>
      </w:r>
      <w:r w:rsidR="003A4857" w:rsidRPr="000243BB">
        <w:rPr>
          <w:sz w:val="22"/>
          <w:szCs w:val="22"/>
        </w:rPr>
        <w:t>Keyword Driven</w:t>
      </w:r>
      <w:r w:rsidR="00CE638C" w:rsidRPr="000243BB">
        <w:rPr>
          <w:b w:val="0"/>
          <w:sz w:val="22"/>
          <w:szCs w:val="22"/>
        </w:rPr>
        <w:t xml:space="preserve"> Framework.</w:t>
      </w:r>
    </w:p>
    <w:p w:rsidR="00CE638C" w:rsidRPr="000243BB" w:rsidRDefault="00CE638C" w:rsidP="00DF5FA6">
      <w:pPr>
        <w:pStyle w:val="Heading1"/>
        <w:numPr>
          <w:ilvl w:val="0"/>
          <w:numId w:val="2"/>
        </w:numPr>
        <w:spacing w:before="0"/>
        <w:rPr>
          <w:rFonts w:eastAsia="Lucida Sans"/>
          <w:bCs w:val="0"/>
          <w:sz w:val="22"/>
          <w:szCs w:val="22"/>
        </w:rPr>
      </w:pPr>
      <w:r w:rsidRPr="000243BB">
        <w:rPr>
          <w:rFonts w:eastAsia="Lucida Sans"/>
          <w:b w:val="0"/>
          <w:bCs w:val="0"/>
          <w:sz w:val="22"/>
          <w:szCs w:val="22"/>
        </w:rPr>
        <w:t xml:space="preserve">Knowledge on </w:t>
      </w:r>
      <w:r w:rsidR="008411BA" w:rsidRPr="000243BB">
        <w:rPr>
          <w:rFonts w:eastAsia="Lucida Sans"/>
          <w:bCs w:val="0"/>
          <w:sz w:val="22"/>
          <w:szCs w:val="22"/>
        </w:rPr>
        <w:t xml:space="preserve">Mobile App </w:t>
      </w:r>
      <w:r w:rsidRPr="000243BB">
        <w:rPr>
          <w:rFonts w:eastAsia="Lucida Sans"/>
          <w:bCs w:val="0"/>
          <w:sz w:val="22"/>
          <w:szCs w:val="22"/>
        </w:rPr>
        <w:t xml:space="preserve">Automation </w:t>
      </w:r>
      <w:r w:rsidR="008411BA" w:rsidRPr="000243BB">
        <w:rPr>
          <w:rFonts w:eastAsia="Lucida Sans"/>
          <w:b w:val="0"/>
          <w:bCs w:val="0"/>
          <w:sz w:val="22"/>
          <w:szCs w:val="22"/>
        </w:rPr>
        <w:t>using</w:t>
      </w:r>
      <w:r w:rsidR="008411BA" w:rsidRPr="000243BB">
        <w:rPr>
          <w:rFonts w:eastAsia="Lucida Sans"/>
          <w:bCs w:val="0"/>
          <w:sz w:val="22"/>
          <w:szCs w:val="22"/>
        </w:rPr>
        <w:t xml:space="preserve"> </w:t>
      </w:r>
      <w:r w:rsidRPr="000243BB">
        <w:rPr>
          <w:rFonts w:eastAsia="Lucida Sans"/>
          <w:bCs w:val="0"/>
          <w:sz w:val="22"/>
          <w:szCs w:val="22"/>
        </w:rPr>
        <w:t>Appium</w:t>
      </w:r>
      <w:r w:rsidR="008411BA" w:rsidRPr="000243BB">
        <w:rPr>
          <w:rFonts w:eastAsia="Lucida Sans"/>
          <w:bCs w:val="0"/>
          <w:sz w:val="22"/>
          <w:szCs w:val="22"/>
        </w:rPr>
        <w:t xml:space="preserve"> and</w:t>
      </w:r>
      <w:r w:rsidRPr="000243BB">
        <w:rPr>
          <w:rFonts w:eastAsia="Lucida Sans"/>
          <w:bCs w:val="0"/>
          <w:sz w:val="22"/>
          <w:szCs w:val="22"/>
        </w:rPr>
        <w:t xml:space="preserve"> API Automation </w:t>
      </w:r>
      <w:r w:rsidR="008411BA" w:rsidRPr="000243BB">
        <w:rPr>
          <w:rFonts w:eastAsia="Lucida Sans"/>
          <w:b w:val="0"/>
          <w:bCs w:val="0"/>
          <w:sz w:val="22"/>
          <w:szCs w:val="22"/>
        </w:rPr>
        <w:t>using</w:t>
      </w:r>
      <w:r w:rsidRPr="000243BB">
        <w:rPr>
          <w:rFonts w:eastAsia="Lucida Sans"/>
          <w:bCs w:val="0"/>
          <w:sz w:val="22"/>
          <w:szCs w:val="22"/>
        </w:rPr>
        <w:t xml:space="preserve"> RestAssured</w:t>
      </w:r>
      <w:r w:rsidR="008411BA" w:rsidRPr="000243BB">
        <w:rPr>
          <w:rFonts w:eastAsia="Lucida Sans"/>
          <w:bCs w:val="0"/>
          <w:sz w:val="22"/>
          <w:szCs w:val="22"/>
        </w:rPr>
        <w:t xml:space="preserve"> and SoapUI</w:t>
      </w:r>
      <w:r w:rsidR="00225641" w:rsidRPr="000243BB">
        <w:rPr>
          <w:rFonts w:eastAsia="Lucida Sans"/>
          <w:bCs w:val="0"/>
          <w:sz w:val="22"/>
          <w:szCs w:val="22"/>
        </w:rPr>
        <w:t xml:space="preserve"> </w:t>
      </w:r>
      <w:r w:rsidR="00225641" w:rsidRPr="000243BB">
        <w:rPr>
          <w:rFonts w:eastAsia="Lucida Sans"/>
          <w:b w:val="0"/>
          <w:bCs w:val="0"/>
          <w:sz w:val="22"/>
          <w:szCs w:val="22"/>
        </w:rPr>
        <w:t>and</w:t>
      </w:r>
      <w:r w:rsidR="00225641" w:rsidRPr="000243BB">
        <w:rPr>
          <w:rFonts w:eastAsia="Lucida Sans"/>
          <w:bCs w:val="0"/>
          <w:sz w:val="22"/>
          <w:szCs w:val="22"/>
        </w:rPr>
        <w:t xml:space="preserve"> Performance Testing </w:t>
      </w:r>
      <w:r w:rsidR="00225641" w:rsidRPr="000243BB">
        <w:rPr>
          <w:rFonts w:eastAsia="Lucida Sans"/>
          <w:b w:val="0"/>
          <w:bCs w:val="0"/>
          <w:sz w:val="22"/>
          <w:szCs w:val="22"/>
        </w:rPr>
        <w:t>using</w:t>
      </w:r>
      <w:r w:rsidR="00225641" w:rsidRPr="000243BB">
        <w:rPr>
          <w:rFonts w:eastAsia="Lucida Sans"/>
          <w:bCs w:val="0"/>
          <w:sz w:val="22"/>
          <w:szCs w:val="22"/>
        </w:rPr>
        <w:t xml:space="preserve">  Jmeter</w:t>
      </w:r>
      <w:r w:rsidR="008411BA" w:rsidRPr="000243BB">
        <w:rPr>
          <w:rFonts w:eastAsia="Lucida Sans"/>
          <w:bCs w:val="0"/>
          <w:sz w:val="22"/>
          <w:szCs w:val="22"/>
        </w:rPr>
        <w:t>.</w:t>
      </w:r>
    </w:p>
    <w:p w:rsidR="000073DC" w:rsidRPr="000243BB" w:rsidRDefault="000073DC" w:rsidP="00DF5FA6">
      <w:pPr>
        <w:pStyle w:val="Heading1"/>
        <w:numPr>
          <w:ilvl w:val="0"/>
          <w:numId w:val="2"/>
        </w:numPr>
        <w:spacing w:before="0"/>
        <w:rPr>
          <w:rFonts w:eastAsia="Lucida Sans"/>
          <w:bCs w:val="0"/>
          <w:sz w:val="22"/>
          <w:szCs w:val="22"/>
        </w:rPr>
      </w:pPr>
      <w:r w:rsidRPr="000243BB">
        <w:rPr>
          <w:b w:val="0"/>
          <w:sz w:val="22"/>
          <w:szCs w:val="22"/>
        </w:rPr>
        <w:t>Strong Exposure to all the phases of Testing Models (</w:t>
      </w:r>
      <w:r w:rsidRPr="000243BB">
        <w:rPr>
          <w:sz w:val="22"/>
          <w:szCs w:val="22"/>
        </w:rPr>
        <w:t>STLC</w:t>
      </w:r>
      <w:r w:rsidRPr="000243BB">
        <w:rPr>
          <w:b w:val="0"/>
          <w:sz w:val="22"/>
          <w:szCs w:val="22"/>
        </w:rPr>
        <w:t xml:space="preserve">) and </w:t>
      </w:r>
      <w:r w:rsidRPr="000243BB">
        <w:rPr>
          <w:sz w:val="22"/>
          <w:szCs w:val="22"/>
        </w:rPr>
        <w:t>Agile Scrum</w:t>
      </w:r>
      <w:r w:rsidRPr="000243BB">
        <w:rPr>
          <w:b w:val="0"/>
          <w:sz w:val="22"/>
          <w:szCs w:val="22"/>
        </w:rPr>
        <w:t xml:space="preserve"> Methodology.</w:t>
      </w:r>
    </w:p>
    <w:p w:rsidR="00CA522B" w:rsidRPr="000243BB" w:rsidRDefault="000073DC" w:rsidP="00FB0712">
      <w:pPr>
        <w:pStyle w:val="Heading1"/>
        <w:numPr>
          <w:ilvl w:val="0"/>
          <w:numId w:val="2"/>
        </w:numPr>
        <w:spacing w:before="0"/>
        <w:rPr>
          <w:rFonts w:eastAsia="Lucida Sans"/>
          <w:b w:val="0"/>
          <w:bCs w:val="0"/>
          <w:sz w:val="22"/>
          <w:szCs w:val="22"/>
        </w:rPr>
      </w:pPr>
      <w:r w:rsidRPr="000243BB">
        <w:rPr>
          <w:sz w:val="22"/>
          <w:szCs w:val="22"/>
        </w:rPr>
        <w:t xml:space="preserve"> </w:t>
      </w:r>
      <w:r w:rsidR="00746E5C" w:rsidRPr="000243BB">
        <w:rPr>
          <w:b w:val="0"/>
          <w:sz w:val="22"/>
          <w:szCs w:val="22"/>
        </w:rPr>
        <w:t xml:space="preserve">Industry experience in </w:t>
      </w:r>
      <w:r w:rsidR="00746E5C" w:rsidRPr="000243BB">
        <w:rPr>
          <w:sz w:val="22"/>
          <w:szCs w:val="22"/>
        </w:rPr>
        <w:t>Telecommunication</w:t>
      </w:r>
      <w:r w:rsidR="00746E5C" w:rsidRPr="000243BB">
        <w:rPr>
          <w:b w:val="0"/>
          <w:sz w:val="22"/>
          <w:szCs w:val="22"/>
        </w:rPr>
        <w:t xml:space="preserve"> </w:t>
      </w:r>
      <w:r w:rsidR="00225641" w:rsidRPr="000243BB">
        <w:rPr>
          <w:b w:val="0"/>
          <w:sz w:val="22"/>
          <w:szCs w:val="22"/>
        </w:rPr>
        <w:t xml:space="preserve">&amp; </w:t>
      </w:r>
      <w:r w:rsidR="00225641" w:rsidRPr="000243BB">
        <w:rPr>
          <w:sz w:val="22"/>
          <w:szCs w:val="22"/>
        </w:rPr>
        <w:t>HR and Payroll</w:t>
      </w:r>
      <w:r w:rsidR="00225641" w:rsidRPr="000243BB">
        <w:rPr>
          <w:b w:val="0"/>
          <w:sz w:val="22"/>
          <w:szCs w:val="22"/>
        </w:rPr>
        <w:t xml:space="preserve"> </w:t>
      </w:r>
      <w:r w:rsidR="00746E5C" w:rsidRPr="000243BB">
        <w:rPr>
          <w:b w:val="0"/>
          <w:sz w:val="22"/>
          <w:szCs w:val="22"/>
        </w:rPr>
        <w:t xml:space="preserve">Domain. </w:t>
      </w:r>
    </w:p>
    <w:p w:rsidR="00FB0712" w:rsidRPr="000243BB" w:rsidRDefault="00FB0712" w:rsidP="00FB0712">
      <w:pPr>
        <w:pStyle w:val="Heading1"/>
        <w:spacing w:before="0"/>
        <w:ind w:left="4784"/>
        <w:rPr>
          <w:rFonts w:eastAsia="Lucida Sans"/>
          <w:b w:val="0"/>
          <w:bCs w:val="0"/>
          <w:sz w:val="22"/>
          <w:szCs w:val="22"/>
        </w:rPr>
      </w:pPr>
    </w:p>
    <w:p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:rsidR="003D595C" w:rsidRPr="000243BB" w:rsidRDefault="003A4857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 w:rsidRPr="000243BB">
        <w:rPr>
          <w:sz w:val="24"/>
          <w:szCs w:val="24"/>
        </w:rPr>
        <w:t xml:space="preserve">Pandora R&amp;D Labs Private Limited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2018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AA0E47" w:rsidRPr="000243BB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:rsidR="00AA0E47" w:rsidRPr="000243BB" w:rsidRDefault="003A481C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 w:rsidRPr="000243BB">
        <w:rPr>
          <w:rFonts w:ascii="Calibri" w:hAnsi="Calibri" w:cs="Calibri"/>
          <w:b/>
        </w:rPr>
        <w:t>PROJECT</w:t>
      </w:r>
      <w:r w:rsidR="00AA0E47" w:rsidRPr="000243BB">
        <w:rPr>
          <w:rFonts w:ascii="Calibri" w:hAnsi="Calibri" w:cs="Calibri"/>
          <w:b/>
        </w:rPr>
        <w:t>-1: Streams Communication and File Sharing</w:t>
      </w:r>
      <w:r w:rsidR="00147901" w:rsidRPr="000243BB">
        <w:rPr>
          <w:rFonts w:ascii="Calibri" w:hAnsi="Calibri" w:cs="Calibri"/>
        </w:rPr>
        <w:tab/>
      </w:r>
    </w:p>
    <w:p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AA0E47" w:rsidRPr="000243BB">
        <w:rPr>
          <w:rFonts w:ascii="Calibri" w:hAnsi="Calibri" w:cs="Calibri"/>
          <w:sz w:val="22"/>
          <w:szCs w:val="22"/>
        </w:rPr>
        <w:t>Allows you to make audio and video and conference calls and web meetings or share your desk seamlessly to/from anyone, anywhere. Receive your voicemails, faxes, and call recordings and securely store, sync, and share your doc</w:t>
      </w:r>
      <w:r w:rsidR="007C4C2D" w:rsidRPr="000243BB">
        <w:rPr>
          <w:rFonts w:ascii="Calibri" w:hAnsi="Calibri" w:cs="Calibri"/>
          <w:sz w:val="22"/>
          <w:szCs w:val="22"/>
        </w:rPr>
        <w:t xml:space="preserve">uments using </w:t>
      </w:r>
      <w:r w:rsidR="00AA0E47" w:rsidRPr="000243BB">
        <w:rPr>
          <w:rFonts w:ascii="Calibri" w:hAnsi="Calibri" w:cs="Calibri"/>
          <w:sz w:val="22"/>
          <w:szCs w:val="22"/>
        </w:rPr>
        <w:t>SmartBox. With unlimited HIPAA compliant storage, advanced security</w:t>
      </w:r>
      <w:r w:rsidR="007C4C2D" w:rsidRPr="000243BB">
        <w:rPr>
          <w:rFonts w:ascii="Calibri" w:hAnsi="Calibri" w:cs="Calibri"/>
          <w:sz w:val="22"/>
          <w:szCs w:val="22"/>
        </w:rPr>
        <w:t xml:space="preserve">, </w:t>
      </w:r>
      <w:r w:rsidR="00AA0E47" w:rsidRPr="000243BB">
        <w:rPr>
          <w:rFonts w:ascii="Calibri" w:hAnsi="Calibri" w:cs="Calibri"/>
          <w:sz w:val="22"/>
          <w:szCs w:val="22"/>
        </w:rPr>
        <w:t>mobile device support, and full local device syncing.</w:t>
      </w:r>
    </w:p>
    <w:p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:rsidR="00BF377F" w:rsidRPr="000243BB" w:rsidRDefault="00BF377F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 w:rsidRPr="000243BB">
        <w:rPr>
          <w:rFonts w:ascii="Calibri" w:hAnsi="Calibri" w:cs="Calibri"/>
          <w:b/>
          <w:w w:val="105"/>
          <w:sz w:val="22"/>
          <w:szCs w:val="22"/>
        </w:rPr>
        <w:t>PROJECT-2: Admin5.0</w:t>
      </w:r>
    </w:p>
    <w:p w:rsidR="007C4C2D" w:rsidRPr="000243BB" w:rsidRDefault="00BF377F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Admin dashboard is an admin's portal to create users, groups in the account, configure and register users on IP phones. Internet-based communications service that supports multiple Auto-attendants, IVR, Vo</w:t>
      </w:r>
      <w:r w:rsidR="007C4C2D" w:rsidRPr="000243BB">
        <w:rPr>
          <w:rFonts w:ascii="Calibri" w:hAnsi="Calibri" w:cs="Calibri"/>
          <w:sz w:val="22"/>
          <w:szCs w:val="22"/>
        </w:rPr>
        <w:t>icemail, Call Routing, and ACD.</w:t>
      </w:r>
    </w:p>
    <w:p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:rsidR="00BF377F" w:rsidRPr="000243BB" w:rsidRDefault="00BF377F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 w:rsidRPr="000243BB">
        <w:rPr>
          <w:rFonts w:ascii="Calibri" w:hAnsi="Calibri" w:cs="Calibri"/>
          <w:b/>
          <w:w w:val="105"/>
          <w:sz w:val="22"/>
          <w:szCs w:val="22"/>
        </w:rPr>
        <w:t xml:space="preserve">PROJECT-3: </w:t>
      </w:r>
      <w:r w:rsidRPr="000243BB">
        <w:rPr>
          <w:rFonts w:ascii="Calibri" w:hAnsi="Calibri" w:cs="Calibri"/>
          <w:b/>
          <w:sz w:val="22"/>
          <w:szCs w:val="22"/>
        </w:rPr>
        <w:t>Life Time Data Report</w:t>
      </w:r>
    </w:p>
    <w:p w:rsidR="00BF377F" w:rsidRPr="000243BB" w:rsidRDefault="00BF377F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Graphical Reports is the Advance version of displaying Streams user activity it displays reports in graphical format for easy understanding to a user with the ability to generate and down</w:t>
      </w:r>
      <w:r w:rsidR="007C4C2D" w:rsidRPr="000243BB">
        <w:rPr>
          <w:rFonts w:ascii="Calibri" w:hAnsi="Calibri" w:cs="Calibri"/>
          <w:sz w:val="22"/>
          <w:szCs w:val="22"/>
        </w:rPr>
        <w:t>load reports with lifetime data</w:t>
      </w:r>
      <w:r w:rsidRPr="000243BB">
        <w:rPr>
          <w:rFonts w:ascii="Calibri" w:hAnsi="Calibri" w:cs="Calibri"/>
          <w:sz w:val="22"/>
          <w:szCs w:val="22"/>
        </w:rPr>
        <w:t xml:space="preserve">. It consists of Summary, User, Hunt, AA, ACD, Organization, Voice, Call Recording, Admin, and SmartBox. </w:t>
      </w:r>
    </w:p>
    <w:p w:rsidR="00505796" w:rsidRPr="000243BB" w:rsidRDefault="00C34096" w:rsidP="003D595C">
      <w:pPr>
        <w:pStyle w:val="BodyText"/>
        <w:spacing w:before="97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:rsidR="003A481C" w:rsidRPr="000243BB" w:rsidRDefault="00AA0E47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 xml:space="preserve">Involved in Product Backlog Grooming Meeting, Sprint Planning Meeting, Daily Standup Meeting, Sprint Review Meeting, Sprint Retrospective Meeting, Sprint Refinement Meeting. </w:t>
      </w:r>
    </w:p>
    <w:p w:rsidR="003A481C" w:rsidRPr="000243BB" w:rsidRDefault="00621571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Understood</w:t>
      </w:r>
      <w:r w:rsidR="00AA0E47" w:rsidRPr="000243BB">
        <w:rPr>
          <w:rFonts w:ascii="Calibri" w:hAnsi="Calibri" w:cs="Calibri"/>
          <w:sz w:val="22"/>
          <w:szCs w:val="22"/>
        </w:rPr>
        <w:t xml:space="preserve"> the </w:t>
      </w:r>
      <w:r w:rsidR="00AA0E47" w:rsidRPr="000243BB">
        <w:rPr>
          <w:rFonts w:ascii="Calibri" w:hAnsi="Calibri" w:cs="Calibri"/>
          <w:b/>
          <w:sz w:val="22"/>
          <w:szCs w:val="22"/>
        </w:rPr>
        <w:t>P</w:t>
      </w:r>
      <w:r w:rsidR="003A481C" w:rsidRPr="000243BB">
        <w:rPr>
          <w:rFonts w:ascii="Calibri" w:hAnsi="Calibri" w:cs="Calibri"/>
          <w:b/>
          <w:sz w:val="22"/>
          <w:szCs w:val="22"/>
        </w:rPr>
        <w:t xml:space="preserve">roduct </w:t>
      </w:r>
      <w:r w:rsidR="00AA0E47" w:rsidRPr="000243BB">
        <w:rPr>
          <w:rFonts w:ascii="Calibri" w:hAnsi="Calibri" w:cs="Calibri"/>
          <w:b/>
          <w:sz w:val="22"/>
          <w:szCs w:val="22"/>
        </w:rPr>
        <w:t>R</w:t>
      </w:r>
      <w:r w:rsidR="003A481C" w:rsidRPr="000243BB">
        <w:rPr>
          <w:rFonts w:ascii="Calibri" w:hAnsi="Calibri" w:cs="Calibri"/>
          <w:b/>
          <w:sz w:val="22"/>
          <w:szCs w:val="22"/>
        </w:rPr>
        <w:t xml:space="preserve">equirements </w:t>
      </w:r>
      <w:r w:rsidR="00AA0E47" w:rsidRPr="000243BB">
        <w:rPr>
          <w:rFonts w:ascii="Calibri" w:hAnsi="Calibri" w:cs="Calibri"/>
          <w:b/>
          <w:sz w:val="22"/>
          <w:szCs w:val="22"/>
        </w:rPr>
        <w:t>D</w:t>
      </w:r>
      <w:r w:rsidR="003A481C" w:rsidRPr="000243BB">
        <w:rPr>
          <w:rFonts w:ascii="Calibri" w:hAnsi="Calibri" w:cs="Calibri"/>
          <w:b/>
          <w:sz w:val="22"/>
          <w:szCs w:val="22"/>
        </w:rPr>
        <w:t>ocument</w:t>
      </w:r>
      <w:r w:rsidRPr="000243BB">
        <w:rPr>
          <w:rFonts w:ascii="Calibri" w:hAnsi="Calibri" w:cs="Calibri"/>
          <w:sz w:val="22"/>
          <w:szCs w:val="22"/>
        </w:rPr>
        <w:t xml:space="preserve"> and Prepared</w:t>
      </w:r>
      <w:r w:rsidR="000243BB" w:rsidRPr="000243BB">
        <w:rPr>
          <w:rFonts w:ascii="Calibri" w:hAnsi="Calibri" w:cs="Calibri"/>
          <w:sz w:val="22"/>
          <w:szCs w:val="22"/>
        </w:rPr>
        <w:t xml:space="preserve"> </w:t>
      </w:r>
      <w:r w:rsidR="000243BB" w:rsidRPr="000243BB">
        <w:rPr>
          <w:rFonts w:ascii="Calibri" w:hAnsi="Calibri" w:cs="Calibri"/>
          <w:b/>
          <w:sz w:val="22"/>
          <w:szCs w:val="22"/>
        </w:rPr>
        <w:t>Test Plan</w:t>
      </w:r>
      <w:r w:rsidR="000243BB" w:rsidRPr="000243BB">
        <w:rPr>
          <w:rFonts w:ascii="Calibri" w:hAnsi="Calibri" w:cs="Calibri"/>
          <w:sz w:val="22"/>
          <w:szCs w:val="22"/>
        </w:rPr>
        <w:t>,</w:t>
      </w:r>
      <w:r w:rsidR="00BF377F" w:rsidRPr="000243BB">
        <w:rPr>
          <w:rFonts w:ascii="Calibri" w:hAnsi="Calibri" w:cs="Calibri"/>
          <w:sz w:val="22"/>
          <w:szCs w:val="22"/>
        </w:rPr>
        <w:t xml:space="preserve"> </w:t>
      </w:r>
      <w:r w:rsidR="00AA0E47" w:rsidRPr="000243BB">
        <w:rPr>
          <w:rFonts w:ascii="Calibri" w:hAnsi="Calibri" w:cs="Calibri"/>
          <w:b/>
          <w:sz w:val="22"/>
          <w:szCs w:val="22"/>
        </w:rPr>
        <w:t>Test Scenarios</w:t>
      </w:r>
      <w:r w:rsidR="00AA0E47" w:rsidRPr="000243BB">
        <w:rPr>
          <w:rFonts w:ascii="Calibri" w:hAnsi="Calibri" w:cs="Calibri"/>
          <w:sz w:val="22"/>
          <w:szCs w:val="22"/>
        </w:rPr>
        <w:t xml:space="preserve">, </w:t>
      </w:r>
      <w:r w:rsidR="00AA0E47" w:rsidRPr="000243BB">
        <w:rPr>
          <w:rFonts w:ascii="Calibri" w:hAnsi="Calibri" w:cs="Calibri"/>
          <w:b/>
          <w:sz w:val="22"/>
          <w:szCs w:val="22"/>
        </w:rPr>
        <w:t>Test Cases</w:t>
      </w:r>
      <w:r w:rsidR="00AA0E47" w:rsidRPr="000243BB">
        <w:rPr>
          <w:rFonts w:ascii="Calibri" w:hAnsi="Calibri" w:cs="Calibri"/>
          <w:sz w:val="22"/>
          <w:szCs w:val="22"/>
        </w:rPr>
        <w:t xml:space="preserve">, </w:t>
      </w:r>
      <w:r w:rsidR="00AA0E47" w:rsidRPr="000243BB">
        <w:rPr>
          <w:rFonts w:ascii="Calibri" w:hAnsi="Calibri" w:cs="Calibri"/>
          <w:b/>
          <w:sz w:val="22"/>
          <w:szCs w:val="22"/>
        </w:rPr>
        <w:t>Test data</w:t>
      </w:r>
      <w:r w:rsidR="00AA0E47" w:rsidRPr="000243BB">
        <w:rPr>
          <w:rFonts w:ascii="Calibri" w:hAnsi="Calibri" w:cs="Calibri"/>
          <w:sz w:val="22"/>
          <w:szCs w:val="22"/>
        </w:rPr>
        <w:t xml:space="preserve"> for the application. </w:t>
      </w:r>
    </w:p>
    <w:p w:rsidR="003A481C" w:rsidRPr="000243BB" w:rsidRDefault="00621571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Executed</w:t>
      </w:r>
      <w:r w:rsidR="00BF377F" w:rsidRPr="000243BB">
        <w:rPr>
          <w:rFonts w:ascii="Calibri" w:hAnsi="Calibri" w:cs="Calibri"/>
          <w:sz w:val="22"/>
          <w:szCs w:val="22"/>
        </w:rPr>
        <w:t xml:space="preserve"> Test Cases </w:t>
      </w:r>
      <w:r w:rsidRPr="000243BB">
        <w:rPr>
          <w:rFonts w:ascii="Calibri" w:hAnsi="Calibri" w:cs="Calibri"/>
          <w:sz w:val="22"/>
          <w:szCs w:val="22"/>
        </w:rPr>
        <w:t>in the application and Reported</w:t>
      </w:r>
      <w:r w:rsidR="00BF377F" w:rsidRPr="000243BB">
        <w:rPr>
          <w:rFonts w:ascii="Calibri" w:hAnsi="Calibri" w:cs="Calibri"/>
          <w:sz w:val="22"/>
          <w:szCs w:val="22"/>
        </w:rPr>
        <w:t xml:space="preserve"> Observed Issues to Dev</w:t>
      </w:r>
      <w:r w:rsidR="00FB0712" w:rsidRPr="000243BB">
        <w:rPr>
          <w:rFonts w:ascii="Calibri" w:hAnsi="Calibri" w:cs="Calibri"/>
          <w:sz w:val="22"/>
          <w:szCs w:val="22"/>
        </w:rPr>
        <w:t>eloper</w:t>
      </w:r>
      <w:r w:rsidR="00BF377F" w:rsidRPr="000243BB">
        <w:rPr>
          <w:rFonts w:ascii="Calibri" w:hAnsi="Calibri" w:cs="Calibri"/>
          <w:sz w:val="22"/>
          <w:szCs w:val="22"/>
        </w:rPr>
        <w:t xml:space="preserve"> by </w:t>
      </w:r>
      <w:r w:rsidR="00FB0712" w:rsidRPr="000243BB">
        <w:rPr>
          <w:rFonts w:ascii="Calibri" w:hAnsi="Calibri" w:cs="Calibri"/>
          <w:sz w:val="22"/>
          <w:szCs w:val="22"/>
        </w:rPr>
        <w:t>Tracking into Bugzilla</w:t>
      </w:r>
    </w:p>
    <w:p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:rsidR="00FB0712" w:rsidRPr="000243BB" w:rsidRDefault="00621571" w:rsidP="003A0B7E">
      <w:pPr>
        <w:pStyle w:val="ListParagraph"/>
        <w:numPr>
          <w:ilvl w:val="0"/>
          <w:numId w:val="10"/>
        </w:numPr>
        <w:spacing w:before="0"/>
        <w:jc w:val="both"/>
        <w:rPr>
          <w:rFonts w:ascii="Calibri" w:hAnsi="Calibri" w:cs="Calibri"/>
          <w:w w:val="105"/>
        </w:rPr>
      </w:pPr>
      <w:r w:rsidRPr="000243BB">
        <w:rPr>
          <w:rFonts w:ascii="Calibri" w:hAnsi="Calibri" w:cs="Calibri"/>
        </w:rPr>
        <w:lastRenderedPageBreak/>
        <w:t>Developed</w:t>
      </w:r>
      <w:r w:rsidR="00FB0712" w:rsidRPr="000243BB">
        <w:rPr>
          <w:rFonts w:ascii="Calibri" w:hAnsi="Calibri" w:cs="Calibri"/>
        </w:rPr>
        <w:t xml:space="preserve"> Automation Scripts by writing </w:t>
      </w:r>
      <w:r w:rsidR="00FB0712" w:rsidRPr="000243BB">
        <w:rPr>
          <w:rFonts w:ascii="Calibri" w:hAnsi="Calibri" w:cs="Calibri"/>
          <w:b/>
        </w:rPr>
        <w:t>OR</w:t>
      </w:r>
      <w:r w:rsidR="00FB0712" w:rsidRPr="000243BB">
        <w:rPr>
          <w:rFonts w:ascii="Calibri" w:hAnsi="Calibri" w:cs="Calibri"/>
        </w:rPr>
        <w:t xml:space="preserve"> (Object Repository) consist of locators &amp; </w:t>
      </w:r>
      <w:r w:rsidR="00FB0712" w:rsidRPr="000243BB">
        <w:rPr>
          <w:rFonts w:ascii="Calibri" w:hAnsi="Calibri" w:cs="Calibri"/>
          <w:b/>
        </w:rPr>
        <w:t>PO</w:t>
      </w:r>
      <w:r w:rsidR="00FB0712" w:rsidRPr="000243BB">
        <w:rPr>
          <w:rFonts w:ascii="Calibri" w:hAnsi="Calibri" w:cs="Calibri"/>
        </w:rPr>
        <w:t xml:space="preserve"> consists of Reusable methods and </w:t>
      </w:r>
      <w:r w:rsidR="00FB0712" w:rsidRPr="000243BB">
        <w:rPr>
          <w:rFonts w:ascii="Calibri" w:hAnsi="Calibri" w:cs="Calibri"/>
          <w:b/>
        </w:rPr>
        <w:t>UDF</w:t>
      </w:r>
      <w:r w:rsidR="00FB0712" w:rsidRPr="000243BB">
        <w:rPr>
          <w:rFonts w:ascii="Calibri" w:hAnsi="Calibri" w:cs="Calibri"/>
        </w:rPr>
        <w:t xml:space="preserve"> (User-defined functions) consist of logic. Generating logs and Reports using </w:t>
      </w:r>
      <w:r w:rsidR="00FB0712" w:rsidRPr="000243BB">
        <w:rPr>
          <w:rFonts w:ascii="Calibri" w:hAnsi="Calibri" w:cs="Calibri"/>
          <w:b/>
        </w:rPr>
        <w:t>Log4j</w:t>
      </w:r>
      <w:r w:rsidR="00FB0712" w:rsidRPr="000243BB">
        <w:rPr>
          <w:rFonts w:ascii="Calibri" w:hAnsi="Calibri" w:cs="Calibri"/>
        </w:rPr>
        <w:t xml:space="preserve"> and </w:t>
      </w:r>
      <w:r w:rsidR="00FB0712" w:rsidRPr="000243BB">
        <w:rPr>
          <w:rFonts w:ascii="Calibri" w:hAnsi="Calibri" w:cs="Calibri"/>
          <w:b/>
        </w:rPr>
        <w:t>Extent Report</w:t>
      </w:r>
      <w:r w:rsidR="00FB0712" w:rsidRPr="000243BB">
        <w:rPr>
          <w:rFonts w:ascii="Calibri" w:hAnsi="Calibri" w:cs="Calibri"/>
        </w:rPr>
        <w:t xml:space="preserve"> &amp; </w:t>
      </w:r>
      <w:r w:rsidR="00FB0712" w:rsidRPr="000243BB">
        <w:rPr>
          <w:rFonts w:ascii="Calibri" w:hAnsi="Calibri" w:cs="Calibri"/>
          <w:b/>
        </w:rPr>
        <w:t>HTML Reports</w:t>
      </w:r>
      <w:r w:rsidR="00FB0712" w:rsidRPr="000243BB">
        <w:rPr>
          <w:rFonts w:ascii="Calibri" w:hAnsi="Calibri" w:cs="Calibri"/>
        </w:rPr>
        <w:t xml:space="preserve">. </w:t>
      </w:r>
    </w:p>
    <w:p w:rsidR="003A481C" w:rsidRPr="007231D1" w:rsidRDefault="003E28BD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6" o:spid="_x0000_s1026" style="position:absolute;margin-left:0;margin-top:0;width:197.4pt;height:842.7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" fillcolor="#018bb6" stroked="f">
                <w10:wrap anchorx="page" anchory="page"/>
              </v:rect>
            </w:pict>
          </mc:Fallback>
        </mc:AlternateContent>
      </w:r>
      <w:r w:rsidR="00621571" w:rsidRPr="007231D1">
        <w:rPr>
          <w:rFonts w:ascii="Calibri" w:hAnsi="Calibri" w:cs="Calibri"/>
          <w:sz w:val="22"/>
          <w:szCs w:val="22"/>
        </w:rPr>
        <w:t>Execution of</w:t>
      </w:r>
      <w:r w:rsidR="00AA0E47" w:rsidRPr="007231D1">
        <w:rPr>
          <w:rFonts w:ascii="Calibri" w:hAnsi="Calibri" w:cs="Calibri"/>
          <w:sz w:val="22"/>
          <w:szCs w:val="22"/>
        </w:rPr>
        <w:t xml:space="preserve"> the Sanity suite on new build release. Testing activities included </w:t>
      </w:r>
      <w:r w:rsidR="00AA0E47" w:rsidRPr="00DC3C76">
        <w:rPr>
          <w:rFonts w:ascii="Calibri" w:hAnsi="Calibri" w:cs="Calibri"/>
          <w:b/>
          <w:sz w:val="22"/>
          <w:szCs w:val="22"/>
        </w:rPr>
        <w:t>Sanity</w:t>
      </w:r>
      <w:r w:rsidR="00DC3C76" w:rsidRPr="00DC3C76">
        <w:rPr>
          <w:rFonts w:ascii="Calibri" w:hAnsi="Calibri" w:cs="Calibri"/>
          <w:b/>
          <w:sz w:val="22"/>
          <w:szCs w:val="22"/>
        </w:rPr>
        <w:t xml:space="preserve"> Testing</w:t>
      </w:r>
      <w:r w:rsidR="00AA0E47" w:rsidRPr="007231D1">
        <w:rPr>
          <w:rFonts w:ascii="Calibri" w:hAnsi="Calibri" w:cs="Calibri"/>
          <w:sz w:val="22"/>
          <w:szCs w:val="22"/>
        </w:rPr>
        <w:t xml:space="preserve">, </w:t>
      </w:r>
      <w:r w:rsidR="00AA0E47" w:rsidRPr="00DC3C76">
        <w:rPr>
          <w:rFonts w:ascii="Calibri" w:hAnsi="Calibri" w:cs="Calibri"/>
          <w:b/>
          <w:sz w:val="22"/>
          <w:szCs w:val="22"/>
        </w:rPr>
        <w:t>Functional</w:t>
      </w:r>
      <w:r w:rsidR="007231D1" w:rsidRPr="00DC3C76">
        <w:rPr>
          <w:rFonts w:ascii="Calibri" w:hAnsi="Calibri" w:cs="Calibri"/>
          <w:b/>
          <w:sz w:val="22"/>
          <w:szCs w:val="22"/>
        </w:rPr>
        <w:t xml:space="preserve"> </w:t>
      </w:r>
      <w:r w:rsidR="007231D1" w:rsidRPr="00DC3C76">
        <w:rPr>
          <w:rFonts w:ascii="Calibri" w:hAnsi="Calibri" w:cs="Calibri"/>
          <w:b/>
          <w:sz w:val="22"/>
          <w:szCs w:val="22"/>
        </w:rPr>
        <w:t>Testing</w:t>
      </w:r>
      <w:r w:rsidR="00AA0E47" w:rsidRPr="007231D1">
        <w:rPr>
          <w:rFonts w:ascii="Calibri" w:hAnsi="Calibri" w:cs="Calibri"/>
          <w:sz w:val="22"/>
          <w:szCs w:val="22"/>
        </w:rPr>
        <w:t xml:space="preserve">, </w:t>
      </w:r>
      <w:r w:rsidR="00AA0E47" w:rsidRPr="00DC3C76">
        <w:rPr>
          <w:rFonts w:ascii="Calibri" w:hAnsi="Calibri" w:cs="Calibri"/>
          <w:b/>
          <w:sz w:val="22"/>
          <w:szCs w:val="22"/>
        </w:rPr>
        <w:t>GUI</w:t>
      </w:r>
      <w:r w:rsidR="00DC3C76">
        <w:rPr>
          <w:rFonts w:ascii="Calibri" w:hAnsi="Calibri" w:cs="Calibri"/>
          <w:b/>
          <w:sz w:val="22"/>
          <w:szCs w:val="22"/>
        </w:rPr>
        <w:t xml:space="preserve"> </w:t>
      </w:r>
      <w:r w:rsidR="007231D1" w:rsidRPr="00DC3C76">
        <w:rPr>
          <w:rFonts w:ascii="Calibri" w:hAnsi="Calibri" w:cs="Calibri"/>
          <w:b/>
          <w:sz w:val="22"/>
          <w:szCs w:val="22"/>
        </w:rPr>
        <w:t>Testing</w:t>
      </w:r>
      <w:r w:rsidR="00AA0E47" w:rsidRPr="007231D1">
        <w:rPr>
          <w:rFonts w:ascii="Calibri" w:hAnsi="Calibri" w:cs="Calibri"/>
          <w:sz w:val="22"/>
          <w:szCs w:val="22"/>
        </w:rPr>
        <w:t>,</w:t>
      </w:r>
      <w:r w:rsidR="00DC3C76">
        <w:rPr>
          <w:rFonts w:ascii="Calibri" w:hAnsi="Calibri" w:cs="Calibri"/>
          <w:sz w:val="22"/>
          <w:szCs w:val="22"/>
        </w:rPr>
        <w:t xml:space="preserve"> </w:t>
      </w:r>
      <w:r w:rsidR="00DC3C76" w:rsidRPr="00DC3C76">
        <w:rPr>
          <w:rFonts w:ascii="Calibri" w:hAnsi="Calibri" w:cs="Calibri"/>
          <w:b/>
          <w:sz w:val="22"/>
          <w:szCs w:val="22"/>
        </w:rPr>
        <w:t>Integration Testing</w:t>
      </w:r>
      <w:r w:rsidR="00DC3C76">
        <w:rPr>
          <w:rFonts w:ascii="Calibri" w:hAnsi="Calibri" w:cs="Calibri"/>
          <w:sz w:val="22"/>
          <w:szCs w:val="22"/>
        </w:rPr>
        <w:t xml:space="preserve">, </w:t>
      </w:r>
      <w:r w:rsidR="00DC3C76" w:rsidRPr="00DC3C76">
        <w:rPr>
          <w:rFonts w:ascii="Calibri" w:hAnsi="Calibri" w:cs="Calibri"/>
          <w:b/>
          <w:sz w:val="22"/>
          <w:szCs w:val="22"/>
        </w:rPr>
        <w:t>Regression</w:t>
      </w:r>
      <w:r w:rsidR="007231D1" w:rsidRPr="00DC3C76">
        <w:rPr>
          <w:rFonts w:ascii="Calibri" w:hAnsi="Calibri" w:cs="Calibri"/>
          <w:b/>
          <w:sz w:val="22"/>
          <w:szCs w:val="22"/>
        </w:rPr>
        <w:t xml:space="preserve"> </w:t>
      </w:r>
      <w:r w:rsidR="007231D1" w:rsidRPr="00DC3C76">
        <w:rPr>
          <w:rFonts w:ascii="Calibri" w:hAnsi="Calibri" w:cs="Calibri"/>
          <w:b/>
          <w:sz w:val="22"/>
          <w:szCs w:val="22"/>
        </w:rPr>
        <w:t>Testing</w:t>
      </w:r>
      <w:r w:rsidR="00AA0E47" w:rsidRPr="007231D1">
        <w:rPr>
          <w:rFonts w:ascii="Calibri" w:hAnsi="Calibri" w:cs="Calibri"/>
          <w:sz w:val="22"/>
          <w:szCs w:val="22"/>
        </w:rPr>
        <w:t xml:space="preserve">, </w:t>
      </w:r>
      <w:r w:rsidR="00AA0E47" w:rsidRPr="00DC3C76">
        <w:rPr>
          <w:rFonts w:ascii="Calibri" w:hAnsi="Calibri" w:cs="Calibri"/>
          <w:b/>
          <w:sz w:val="22"/>
          <w:szCs w:val="22"/>
        </w:rPr>
        <w:t>Performance</w:t>
      </w:r>
      <w:r w:rsidR="007231D1" w:rsidRPr="00DC3C76">
        <w:rPr>
          <w:rFonts w:ascii="Calibri" w:hAnsi="Calibri" w:cs="Calibri"/>
          <w:b/>
          <w:sz w:val="22"/>
          <w:szCs w:val="22"/>
        </w:rPr>
        <w:t xml:space="preserve"> </w:t>
      </w:r>
      <w:r w:rsidR="007231D1" w:rsidRPr="00DC3C76">
        <w:rPr>
          <w:rFonts w:ascii="Calibri" w:hAnsi="Calibri" w:cs="Calibri"/>
          <w:b/>
          <w:sz w:val="22"/>
          <w:szCs w:val="22"/>
        </w:rPr>
        <w:t>Testing</w:t>
      </w:r>
      <w:r w:rsidR="00AA0E47" w:rsidRPr="007231D1">
        <w:rPr>
          <w:rFonts w:ascii="Calibri" w:hAnsi="Calibri" w:cs="Calibri"/>
          <w:sz w:val="22"/>
          <w:szCs w:val="22"/>
        </w:rPr>
        <w:t xml:space="preserve">, and </w:t>
      </w:r>
      <w:r w:rsidR="00AA0E47" w:rsidRPr="00DC3C76">
        <w:rPr>
          <w:rFonts w:ascii="Calibri" w:hAnsi="Calibri" w:cs="Calibri"/>
          <w:b/>
          <w:sz w:val="22"/>
          <w:szCs w:val="22"/>
        </w:rPr>
        <w:t>System</w:t>
      </w:r>
      <w:r w:rsidR="003A481C" w:rsidRPr="00DC3C76">
        <w:rPr>
          <w:rFonts w:ascii="Calibri" w:hAnsi="Calibri" w:cs="Calibri"/>
          <w:b/>
          <w:sz w:val="22"/>
          <w:szCs w:val="22"/>
        </w:rPr>
        <w:t xml:space="preserve"> Testing</w:t>
      </w:r>
      <w:r w:rsidR="003A481C" w:rsidRPr="007231D1">
        <w:rPr>
          <w:rFonts w:ascii="Calibri" w:hAnsi="Calibri" w:cs="Calibri"/>
          <w:sz w:val="22"/>
          <w:szCs w:val="22"/>
        </w:rPr>
        <w:t>.</w:t>
      </w:r>
    </w:p>
    <w:p w:rsidR="003A481C" w:rsidRPr="000243BB" w:rsidRDefault="00AA0E47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Identify</w:t>
      </w:r>
      <w:r w:rsidR="00621571" w:rsidRPr="000243BB">
        <w:rPr>
          <w:rFonts w:ascii="Calibri" w:hAnsi="Calibri" w:cs="Calibri"/>
          <w:sz w:val="22"/>
          <w:szCs w:val="22"/>
        </w:rPr>
        <w:t>ing</w:t>
      </w:r>
      <w:r w:rsidRPr="000243BB">
        <w:rPr>
          <w:rFonts w:ascii="Calibri" w:hAnsi="Calibri" w:cs="Calibri"/>
          <w:sz w:val="22"/>
          <w:szCs w:val="22"/>
        </w:rPr>
        <w:t xml:space="preserve"> the test c</w:t>
      </w:r>
      <w:r w:rsidR="00621571" w:rsidRPr="000243BB">
        <w:rPr>
          <w:rFonts w:ascii="Calibri" w:hAnsi="Calibri" w:cs="Calibri"/>
          <w:sz w:val="22"/>
          <w:szCs w:val="22"/>
        </w:rPr>
        <w:t>ases need to automate and updating</w:t>
      </w:r>
      <w:r w:rsidRPr="000243BB">
        <w:rPr>
          <w:rFonts w:ascii="Calibri" w:hAnsi="Calibri" w:cs="Calibri"/>
          <w:sz w:val="22"/>
          <w:szCs w:val="22"/>
        </w:rPr>
        <w:t xml:space="preserve"> the Test Ca</w:t>
      </w:r>
      <w:r w:rsidR="00621571" w:rsidRPr="000243BB">
        <w:rPr>
          <w:rFonts w:ascii="Calibri" w:hAnsi="Calibri" w:cs="Calibri"/>
          <w:sz w:val="22"/>
          <w:szCs w:val="22"/>
        </w:rPr>
        <w:t xml:space="preserve">ses based on any implementation </w:t>
      </w:r>
      <w:r w:rsidRPr="000243BB">
        <w:rPr>
          <w:rFonts w:ascii="Calibri" w:hAnsi="Calibri" w:cs="Calibri"/>
          <w:sz w:val="22"/>
          <w:szCs w:val="22"/>
        </w:rPr>
        <w:t xml:space="preserve">changes. </w:t>
      </w:r>
    </w:p>
    <w:p w:rsidR="003A481C" w:rsidRPr="000243BB" w:rsidRDefault="00AA0E47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 xml:space="preserve">Worked closely with the Development team on a daily basis to ensure timely resolution of defects. </w:t>
      </w:r>
    </w:p>
    <w:p w:rsidR="003A481C" w:rsidRPr="000243BB" w:rsidRDefault="00AA0E47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Mobile Application Testing</w:t>
      </w:r>
      <w:r w:rsidR="003A481C" w:rsidRPr="000243BB">
        <w:rPr>
          <w:rFonts w:ascii="Calibri" w:hAnsi="Calibri" w:cs="Calibri"/>
          <w:sz w:val="22"/>
          <w:szCs w:val="22"/>
        </w:rPr>
        <w:t xml:space="preserve"> in both Android &amp; iOS Devices.</w:t>
      </w:r>
    </w:p>
    <w:p w:rsidR="003A481C" w:rsidRPr="000243BB" w:rsidRDefault="00AA0E47" w:rsidP="003D595C">
      <w:pPr>
        <w:pStyle w:val="BodyText"/>
        <w:numPr>
          <w:ilvl w:val="0"/>
          <w:numId w:val="10"/>
        </w:numPr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 xml:space="preserve">Streams </w:t>
      </w:r>
      <w:r w:rsidRPr="000243BB">
        <w:rPr>
          <w:rFonts w:ascii="Calibri" w:hAnsi="Calibri" w:cs="Calibri"/>
          <w:b/>
          <w:sz w:val="22"/>
          <w:szCs w:val="22"/>
        </w:rPr>
        <w:t>API Testing</w:t>
      </w:r>
      <w:r w:rsidRPr="000243BB">
        <w:rPr>
          <w:rFonts w:ascii="Calibri" w:hAnsi="Calibri" w:cs="Calibri"/>
          <w:sz w:val="22"/>
          <w:szCs w:val="22"/>
        </w:rPr>
        <w:t xml:space="preserve"> using the </w:t>
      </w:r>
      <w:r w:rsidRPr="000243BB">
        <w:rPr>
          <w:rFonts w:ascii="Calibri" w:hAnsi="Calibri" w:cs="Calibri"/>
          <w:b/>
          <w:sz w:val="22"/>
          <w:szCs w:val="22"/>
        </w:rPr>
        <w:t>Postman</w:t>
      </w:r>
      <w:r w:rsidRPr="000243BB">
        <w:rPr>
          <w:rFonts w:ascii="Calibri" w:hAnsi="Calibri" w:cs="Calibri"/>
          <w:sz w:val="22"/>
          <w:szCs w:val="22"/>
        </w:rPr>
        <w:t xml:space="preserve"> tool. </w:t>
      </w:r>
    </w:p>
    <w:p w:rsidR="003A481C" w:rsidRPr="000243BB" w:rsidRDefault="00FB0712" w:rsidP="003D595C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 xml:space="preserve">Responsible for functional &amp; GUI testing at the System level. Used </w:t>
      </w:r>
      <w:r w:rsidRPr="000243BB">
        <w:rPr>
          <w:rFonts w:ascii="Calibri" w:hAnsi="Calibri" w:cs="Calibri"/>
          <w:b/>
          <w:sz w:val="22"/>
          <w:szCs w:val="22"/>
        </w:rPr>
        <w:t>Bugzilla</w:t>
      </w:r>
      <w:r w:rsidRPr="000243BB">
        <w:rPr>
          <w:rFonts w:ascii="Calibri" w:hAnsi="Calibri" w:cs="Calibri"/>
          <w:sz w:val="22"/>
          <w:szCs w:val="22"/>
        </w:rPr>
        <w:t xml:space="preserve"> for Creating, Tracking Defects</w:t>
      </w:r>
      <w:r w:rsidR="003A481C" w:rsidRPr="000243BB">
        <w:rPr>
          <w:rFonts w:ascii="Calibri" w:hAnsi="Calibri" w:cs="Calibri"/>
          <w:sz w:val="22"/>
          <w:szCs w:val="22"/>
        </w:rPr>
        <w:t xml:space="preserve"> and </w:t>
      </w:r>
      <w:r w:rsidR="003A481C" w:rsidRPr="000243BB">
        <w:rPr>
          <w:rFonts w:ascii="Calibri" w:hAnsi="Calibri" w:cs="Calibri"/>
          <w:b/>
          <w:sz w:val="22"/>
          <w:szCs w:val="22"/>
        </w:rPr>
        <w:t>JIRA</w:t>
      </w:r>
      <w:r w:rsidR="003A481C" w:rsidRPr="000243BB">
        <w:rPr>
          <w:rFonts w:ascii="Calibri" w:hAnsi="Calibri" w:cs="Calibri"/>
          <w:sz w:val="22"/>
          <w:szCs w:val="22"/>
        </w:rPr>
        <w:t xml:space="preserve"> as Test Management Tool.</w:t>
      </w:r>
    </w:p>
    <w:p w:rsidR="00531AD5" w:rsidRPr="000243BB" w:rsidRDefault="00FB0712" w:rsidP="003D595C">
      <w:pPr>
        <w:pStyle w:val="ListParagraph"/>
        <w:numPr>
          <w:ilvl w:val="0"/>
          <w:numId w:val="10"/>
        </w:numPr>
        <w:spacing w:before="0"/>
        <w:jc w:val="both"/>
        <w:rPr>
          <w:rFonts w:ascii="Calibri" w:hAnsi="Calibri" w:cs="Calibri"/>
          <w:w w:val="105"/>
        </w:rPr>
      </w:pPr>
      <w:r w:rsidRPr="000243BB">
        <w:rPr>
          <w:rFonts w:ascii="Calibri" w:hAnsi="Calibri" w:cs="Calibri"/>
          <w:w w:val="105"/>
        </w:rPr>
        <w:t xml:space="preserve">Responsible for </w:t>
      </w:r>
      <w:r w:rsidR="00621571" w:rsidRPr="000243BB">
        <w:rPr>
          <w:rFonts w:ascii="Calibri" w:hAnsi="Calibri" w:cs="Calibri"/>
          <w:w w:val="105"/>
        </w:rPr>
        <w:t>giving knowledge transition of</w:t>
      </w:r>
      <w:r w:rsidR="007231D1">
        <w:rPr>
          <w:rFonts w:ascii="Calibri" w:hAnsi="Calibri" w:cs="Calibri"/>
          <w:w w:val="105"/>
        </w:rPr>
        <w:t xml:space="preserve"> Application to Trainee QA</w:t>
      </w:r>
      <w:r w:rsidRPr="000243BB">
        <w:rPr>
          <w:rFonts w:ascii="Calibri" w:hAnsi="Calibri" w:cs="Calibri"/>
          <w:w w:val="105"/>
        </w:rPr>
        <w:t>.</w:t>
      </w:r>
    </w:p>
    <w:p w:rsidR="00DF4884" w:rsidRPr="000243BB" w:rsidRDefault="00531AD5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 w:rsidRPr="000243BB">
        <w:rPr>
          <w:rFonts w:ascii="Calibri" w:hAnsi="Calibri" w:cs="Calibri"/>
          <w:b/>
          <w:sz w:val="24"/>
          <w:szCs w:val="24"/>
        </w:rPr>
        <w:t>PeopleTech Group</w:t>
      </w:r>
      <w:r w:rsidRPr="000243BB">
        <w:rPr>
          <w:rFonts w:ascii="Calibri" w:hAnsi="Calibri" w:cs="Calibri"/>
          <w:b/>
          <w:color w:val="018BB6"/>
          <w:spacing w:val="10"/>
          <w:w w:val="110"/>
          <w:position w:val="1"/>
          <w:sz w:val="24"/>
          <w:szCs w:val="24"/>
        </w:rPr>
        <w:t xml:space="preserve"> (JAN </w:t>
      </w:r>
      <w:r w:rsidRPr="000243BB">
        <w:rPr>
          <w:rFonts w:ascii="Calibri" w:hAnsi="Calibri" w:cs="Calibri"/>
          <w:b/>
          <w:color w:val="018BB6"/>
          <w:spacing w:val="11"/>
          <w:w w:val="110"/>
          <w:position w:val="1"/>
          <w:sz w:val="24"/>
          <w:szCs w:val="24"/>
        </w:rPr>
        <w:t xml:space="preserve">2018 </w:t>
      </w:r>
      <w:r w:rsidRPr="000243BB">
        <w:rPr>
          <w:rFonts w:ascii="Calibri" w:hAnsi="Calibri" w:cs="Calibri"/>
          <w:b/>
          <w:color w:val="018BB6"/>
          <w:w w:val="110"/>
          <w:position w:val="1"/>
          <w:sz w:val="24"/>
          <w:szCs w:val="24"/>
        </w:rPr>
        <w:t>–</w:t>
      </w:r>
      <w:r w:rsidRPr="000243BB">
        <w:rPr>
          <w:rFonts w:ascii="Calibri" w:hAnsi="Calibri" w:cs="Calibri"/>
          <w:b/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Pr="000243BB">
        <w:rPr>
          <w:rFonts w:ascii="Calibri" w:hAnsi="Calibri" w:cs="Calibri"/>
          <w:b/>
          <w:color w:val="018BB6"/>
          <w:spacing w:val="12"/>
          <w:w w:val="110"/>
          <w:position w:val="1"/>
          <w:sz w:val="24"/>
          <w:szCs w:val="24"/>
        </w:rPr>
        <w:t>MAY 2018</w:t>
      </w:r>
      <w:r w:rsidRPr="000243BB"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  <w:t>)</w:t>
      </w:r>
    </w:p>
    <w:p w:rsidR="00531AD5" w:rsidRPr="000243BB" w:rsidRDefault="00531AD5" w:rsidP="003D595C">
      <w:pPr>
        <w:pStyle w:val="BodyText"/>
        <w:spacing w:before="240"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 w:rsidRPr="000243BB">
        <w:rPr>
          <w:rFonts w:ascii="Calibri" w:hAnsi="Calibri" w:cs="Calibri"/>
          <w:b/>
          <w:w w:val="105"/>
          <w:sz w:val="22"/>
          <w:szCs w:val="22"/>
        </w:rPr>
        <w:t xml:space="preserve">PROJECT-4: </w:t>
      </w:r>
      <w:r w:rsidRPr="000243BB">
        <w:rPr>
          <w:rFonts w:ascii="Calibri" w:hAnsi="Calibri" w:cs="Calibri"/>
          <w:b/>
          <w:sz w:val="22"/>
          <w:szCs w:val="22"/>
        </w:rPr>
        <w:t xml:space="preserve">TriNet </w:t>
      </w:r>
      <w:r w:rsidR="00965B29" w:rsidRPr="000243BB">
        <w:rPr>
          <w:rFonts w:ascii="Calibri" w:hAnsi="Calibri" w:cs="Calibri"/>
          <w:b/>
          <w:sz w:val="22"/>
          <w:szCs w:val="22"/>
        </w:rPr>
        <w:t xml:space="preserve">HR &amp; </w:t>
      </w:r>
      <w:r w:rsidRPr="000243BB">
        <w:rPr>
          <w:rFonts w:ascii="Calibri" w:hAnsi="Calibri" w:cs="Calibri"/>
          <w:b/>
          <w:sz w:val="22"/>
          <w:szCs w:val="22"/>
        </w:rPr>
        <w:t>Payroll services</w:t>
      </w:r>
    </w:p>
    <w:p w:rsidR="00965B29" w:rsidRPr="000243BB" w:rsidRDefault="00531AD5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965B29" w:rsidRPr="000243BB">
        <w:rPr>
          <w:rFonts w:ascii="Calibri" w:hAnsi="Calibri" w:cs="Calibri"/>
          <w:sz w:val="22"/>
          <w:szCs w:val="22"/>
        </w:rPr>
        <w:t xml:space="preserve">TriNet provides small and midsize businesses with a full-service HR solution so they can free themselves from the complexities of HR and focus on their goals. TriNet helps these companies contain HR costs, minimize employer-related risks and relieve the administrative burden of HR. TriNet offers bundled HR products tailored by industry, and strategic HR services, resulting in a comprehensive and empowering solution. </w:t>
      </w:r>
    </w:p>
    <w:p w:rsidR="00965B29" w:rsidRPr="000243BB" w:rsidRDefault="00965B29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:rsidR="00965B29" w:rsidRPr="000243BB" w:rsidRDefault="00965B29" w:rsidP="003D595C">
      <w:pPr>
        <w:pStyle w:val="BodyText"/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Understanding the requirements and gathering the project information.</w:t>
      </w:r>
    </w:p>
    <w:p w:rsidR="00965B29" w:rsidRPr="000243BB" w:rsidRDefault="00C6760A" w:rsidP="003D595C">
      <w:pPr>
        <w:pStyle w:val="BodyText"/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Preparation of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  <w:r w:rsidR="00965B29" w:rsidRPr="000243BB">
        <w:rPr>
          <w:rFonts w:ascii="Calibri" w:hAnsi="Calibri" w:cs="Calibri"/>
          <w:b/>
          <w:sz w:val="22"/>
          <w:szCs w:val="22"/>
        </w:rPr>
        <w:t>Test Cases</w:t>
      </w:r>
      <w:r w:rsidR="00965B29" w:rsidRPr="000243BB">
        <w:rPr>
          <w:rFonts w:ascii="Calibri" w:hAnsi="Calibri" w:cs="Calibri"/>
          <w:sz w:val="22"/>
          <w:szCs w:val="22"/>
        </w:rPr>
        <w:t xml:space="preserve">, </w:t>
      </w:r>
      <w:r w:rsidR="00965B29" w:rsidRPr="000243BB">
        <w:rPr>
          <w:rFonts w:ascii="Calibri" w:hAnsi="Calibri" w:cs="Calibri"/>
          <w:b/>
          <w:sz w:val="22"/>
          <w:szCs w:val="22"/>
        </w:rPr>
        <w:t>Test data</w:t>
      </w:r>
      <w:r w:rsidR="00965B29" w:rsidRPr="000243BB">
        <w:rPr>
          <w:rFonts w:ascii="Calibri" w:hAnsi="Calibri" w:cs="Calibri"/>
          <w:sz w:val="22"/>
          <w:szCs w:val="22"/>
        </w:rPr>
        <w:t xml:space="preserve"> for the application</w:t>
      </w:r>
      <w:r w:rsidRPr="000243BB">
        <w:rPr>
          <w:rFonts w:ascii="Calibri" w:hAnsi="Calibri" w:cs="Calibri"/>
          <w:sz w:val="22"/>
          <w:szCs w:val="22"/>
        </w:rPr>
        <w:t xml:space="preserve"> and Responsible for Execution on the Application</w:t>
      </w:r>
      <w:r w:rsidR="00965B29" w:rsidRPr="000243BB">
        <w:rPr>
          <w:rFonts w:ascii="Calibri" w:hAnsi="Calibri" w:cs="Calibri"/>
          <w:sz w:val="22"/>
          <w:szCs w:val="22"/>
        </w:rPr>
        <w:t>.</w:t>
      </w:r>
    </w:p>
    <w:p w:rsidR="00965B29" w:rsidRPr="000243BB" w:rsidRDefault="00C6760A" w:rsidP="003D595C">
      <w:pPr>
        <w:pStyle w:val="BodyText"/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Development of Test Cases and Test Script on the Existing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  <w:r w:rsidR="00965B29" w:rsidRPr="000243BB">
        <w:rPr>
          <w:rFonts w:ascii="Calibri" w:hAnsi="Calibri" w:cs="Calibri"/>
          <w:b/>
          <w:sz w:val="22"/>
          <w:szCs w:val="22"/>
        </w:rPr>
        <w:t>Keyword Driven Framework</w:t>
      </w:r>
      <w:r w:rsidRPr="000243BB">
        <w:rPr>
          <w:rFonts w:ascii="Calibri" w:hAnsi="Calibri" w:cs="Calibri"/>
          <w:b/>
          <w:sz w:val="22"/>
          <w:szCs w:val="22"/>
        </w:rPr>
        <w:t>.</w:t>
      </w:r>
    </w:p>
    <w:p w:rsidR="00965B29" w:rsidRPr="000243BB" w:rsidRDefault="00965B29" w:rsidP="003D595C">
      <w:pPr>
        <w:pStyle w:val="BodyText"/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>Executing Test Cases and Generating Test summary Reports.</w:t>
      </w:r>
    </w:p>
    <w:p w:rsidR="00965B29" w:rsidRPr="000243BB" w:rsidRDefault="00965B29" w:rsidP="003D595C">
      <w:pPr>
        <w:pStyle w:val="BodyText"/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 xml:space="preserve">Testing activities included </w:t>
      </w:r>
      <w:r w:rsidRPr="000243BB">
        <w:rPr>
          <w:rFonts w:ascii="Calibri" w:hAnsi="Calibri" w:cs="Calibri"/>
          <w:b/>
          <w:sz w:val="22"/>
          <w:szCs w:val="22"/>
        </w:rPr>
        <w:t>Sanity</w:t>
      </w:r>
      <w:r w:rsidRPr="000243BB">
        <w:rPr>
          <w:rFonts w:ascii="Calibri" w:hAnsi="Calibri" w:cs="Calibri"/>
          <w:sz w:val="22"/>
          <w:szCs w:val="22"/>
        </w:rPr>
        <w:t xml:space="preserve">, </w:t>
      </w:r>
      <w:r w:rsidRPr="000243BB">
        <w:rPr>
          <w:rFonts w:ascii="Calibri" w:hAnsi="Calibri" w:cs="Calibri"/>
          <w:b/>
          <w:sz w:val="22"/>
          <w:szCs w:val="22"/>
        </w:rPr>
        <w:t>Functional</w:t>
      </w:r>
      <w:r w:rsidRPr="000243BB">
        <w:rPr>
          <w:rFonts w:ascii="Calibri" w:hAnsi="Calibri" w:cs="Calibri"/>
          <w:sz w:val="22"/>
          <w:szCs w:val="22"/>
        </w:rPr>
        <w:t xml:space="preserve">, </w:t>
      </w:r>
      <w:r w:rsidRPr="000243BB">
        <w:rPr>
          <w:rFonts w:ascii="Calibri" w:hAnsi="Calibri" w:cs="Calibri"/>
          <w:b/>
          <w:sz w:val="22"/>
          <w:szCs w:val="22"/>
        </w:rPr>
        <w:t>GUI</w:t>
      </w:r>
      <w:r w:rsidRPr="000243BB">
        <w:rPr>
          <w:rFonts w:ascii="Calibri" w:hAnsi="Calibri" w:cs="Calibri"/>
          <w:sz w:val="22"/>
          <w:szCs w:val="22"/>
        </w:rPr>
        <w:t xml:space="preserve">, and </w:t>
      </w:r>
      <w:r w:rsidRPr="000243BB">
        <w:rPr>
          <w:rFonts w:ascii="Calibri" w:hAnsi="Calibri" w:cs="Calibri"/>
          <w:b/>
          <w:sz w:val="22"/>
          <w:szCs w:val="22"/>
        </w:rPr>
        <w:t>Regression</w:t>
      </w:r>
      <w:r w:rsidR="007231D1">
        <w:rPr>
          <w:rFonts w:ascii="Calibri" w:hAnsi="Calibri" w:cs="Calibri"/>
          <w:b/>
          <w:sz w:val="22"/>
          <w:szCs w:val="22"/>
        </w:rPr>
        <w:t xml:space="preserve"> Testing</w:t>
      </w:r>
      <w:r w:rsidRPr="000243BB">
        <w:rPr>
          <w:rFonts w:ascii="Calibri" w:hAnsi="Calibri" w:cs="Calibri"/>
          <w:sz w:val="22"/>
          <w:szCs w:val="22"/>
        </w:rPr>
        <w:t>.</w:t>
      </w:r>
    </w:p>
    <w:p w:rsidR="00965B29" w:rsidRPr="000243BB" w:rsidRDefault="00965B29" w:rsidP="003D595C">
      <w:pPr>
        <w:pStyle w:val="BodyText"/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sz w:val="22"/>
          <w:szCs w:val="22"/>
        </w:rPr>
        <w:t xml:space="preserve">Used </w:t>
      </w:r>
      <w:r w:rsidRPr="000243BB">
        <w:rPr>
          <w:rFonts w:ascii="Calibri" w:hAnsi="Calibri" w:cs="Calibri"/>
          <w:b/>
          <w:sz w:val="22"/>
          <w:szCs w:val="22"/>
        </w:rPr>
        <w:t>JIRA</w:t>
      </w:r>
      <w:r w:rsidRPr="000243BB">
        <w:rPr>
          <w:rFonts w:ascii="Calibri" w:hAnsi="Calibri" w:cs="Calibri"/>
          <w:sz w:val="22"/>
          <w:szCs w:val="22"/>
        </w:rPr>
        <w:t xml:space="preserve"> as Test Management Tool.</w:t>
      </w:r>
    </w:p>
    <w:p w:rsidR="00965B29" w:rsidRPr="000243BB" w:rsidRDefault="00965B29" w:rsidP="00965B29">
      <w:pPr>
        <w:pStyle w:val="BodyText"/>
        <w:ind w:left="4784"/>
        <w:rPr>
          <w:rFonts w:ascii="Calibri" w:hAnsi="Calibri" w:cs="Calibri"/>
          <w:b/>
          <w:sz w:val="22"/>
          <w:szCs w:val="22"/>
        </w:rPr>
      </w:pPr>
    </w:p>
    <w:p w:rsidR="00965B29" w:rsidRPr="000243BB" w:rsidRDefault="00965B29" w:rsidP="00965B29">
      <w:pPr>
        <w:pStyle w:val="BodyText"/>
        <w:spacing w:line="280" w:lineRule="auto"/>
        <w:ind w:right="312"/>
        <w:rPr>
          <w:rFonts w:ascii="Calibri" w:hAnsi="Calibri" w:cs="Calibri"/>
          <w:b/>
          <w:color w:val="4F81BD"/>
          <w:w w:val="115"/>
          <w:sz w:val="36"/>
          <w:szCs w:val="36"/>
        </w:rPr>
      </w:pPr>
      <w:r w:rsidRPr="000243BB">
        <w:rPr>
          <w:rFonts w:ascii="Calibri" w:hAnsi="Calibri" w:cs="Calibri"/>
          <w:b/>
          <w:color w:val="4F81BD"/>
          <w:w w:val="115"/>
          <w:sz w:val="36"/>
          <w:szCs w:val="36"/>
        </w:rPr>
        <w:t>EDUCATION</w:t>
      </w:r>
    </w:p>
    <w:p w:rsidR="008E2B29" w:rsidRPr="000243BB" w:rsidRDefault="00C34096" w:rsidP="007231D1">
      <w:pPr>
        <w:pStyle w:val="ListParagraph"/>
        <w:tabs>
          <w:tab w:val="left" w:pos="9395"/>
        </w:tabs>
        <w:spacing w:before="42"/>
        <w:ind w:left="4784"/>
        <w:rPr>
          <w:rFonts w:ascii="Calibri" w:hAnsi="Calibri" w:cs="Calibri"/>
        </w:rPr>
      </w:pPr>
      <w:r w:rsidRPr="000243BB">
        <w:rPr>
          <w:rFonts w:ascii="Calibri" w:hAnsi="Calibri" w:cs="Calibri"/>
          <w:b/>
          <w:color w:val="365F91"/>
          <w:spacing w:val="14"/>
          <w:w w:val="110"/>
        </w:rPr>
        <w:t>Bachelor</w:t>
      </w:r>
      <w:r w:rsidRPr="000243BB">
        <w:rPr>
          <w:rFonts w:ascii="Calibri" w:hAnsi="Calibri" w:cs="Calibri"/>
          <w:b/>
          <w:color w:val="365F91"/>
          <w:spacing w:val="47"/>
          <w:w w:val="110"/>
        </w:rPr>
        <w:t xml:space="preserve"> </w:t>
      </w:r>
      <w:r w:rsidR="00A51937" w:rsidRPr="000243BB">
        <w:rPr>
          <w:rFonts w:ascii="Calibri" w:hAnsi="Calibri" w:cs="Calibri"/>
          <w:b/>
          <w:color w:val="365F91"/>
          <w:spacing w:val="8"/>
          <w:w w:val="110"/>
        </w:rPr>
        <w:t xml:space="preserve">of </w:t>
      </w:r>
      <w:r w:rsidR="00A51937" w:rsidRPr="000243BB">
        <w:rPr>
          <w:rFonts w:ascii="Calibri" w:hAnsi="Calibri" w:cs="Calibri"/>
          <w:b/>
          <w:color w:val="365F91"/>
          <w:spacing w:val="9"/>
          <w:w w:val="110"/>
        </w:rPr>
        <w:t>Engineering</w:t>
      </w:r>
      <w:r w:rsidR="00A51937" w:rsidRPr="000243BB">
        <w:rPr>
          <w:rFonts w:ascii="Calibri" w:hAnsi="Calibri" w:cs="Calibri"/>
          <w:b/>
          <w:color w:val="365F91"/>
          <w:spacing w:val="14"/>
          <w:w w:val="110"/>
        </w:rPr>
        <w:t xml:space="preserve"> (</w:t>
      </w:r>
      <w:r w:rsidR="00965B29" w:rsidRPr="000243BB">
        <w:rPr>
          <w:rFonts w:ascii="Calibri" w:hAnsi="Calibri" w:cs="Calibri"/>
          <w:b/>
          <w:color w:val="365F91"/>
          <w:spacing w:val="14"/>
          <w:w w:val="110"/>
        </w:rPr>
        <w:t>Computer Science and Engineering</w:t>
      </w:r>
      <w:r w:rsidR="00225641" w:rsidRPr="000243BB">
        <w:rPr>
          <w:rFonts w:ascii="Calibri" w:hAnsi="Calibri" w:cs="Calibri"/>
          <w:b/>
          <w:color w:val="365F91"/>
          <w:spacing w:val="14"/>
          <w:w w:val="110"/>
        </w:rPr>
        <w:t xml:space="preserve">)[2012-2016] </w:t>
      </w:r>
      <w:r w:rsidR="00A51937" w:rsidRPr="000243BB">
        <w:rPr>
          <w:rFonts w:ascii="Calibri" w:hAnsi="Calibri" w:cs="Calibri"/>
          <w:color w:val="000000"/>
          <w:spacing w:val="14"/>
          <w:w w:val="110"/>
        </w:rPr>
        <w:t>from</w:t>
      </w:r>
      <w:r w:rsidR="00A51937" w:rsidRPr="000243BB">
        <w:rPr>
          <w:rFonts w:ascii="Calibri" w:hAnsi="Calibri" w:cs="Calibri"/>
          <w:b/>
          <w:color w:val="365F91"/>
          <w:spacing w:val="14"/>
          <w:w w:val="110"/>
        </w:rPr>
        <w:t xml:space="preserve"> </w:t>
      </w:r>
      <w:r w:rsidR="00A51937" w:rsidRPr="000243BB">
        <w:rPr>
          <w:rFonts w:ascii="Calibri" w:hAnsi="Calibri" w:cs="Calibri"/>
          <w:b/>
        </w:rPr>
        <w:t>Chhatrapati Shivaji Institute of Technology, Durg</w:t>
      </w:r>
      <w:r w:rsidR="007231D1">
        <w:rPr>
          <w:rFonts w:ascii="Calibri" w:hAnsi="Calibri" w:cs="Calibri"/>
          <w:b/>
        </w:rPr>
        <w:t xml:space="preserve">, </w:t>
      </w:r>
      <w:r w:rsidR="0097112B">
        <w:rPr>
          <w:rFonts w:ascii="Calibri" w:hAnsi="Calibri" w:cs="Calibri"/>
          <w:b/>
        </w:rPr>
        <w:t>Chhattisgarh</w:t>
      </w:r>
      <w:r w:rsidR="00A51937" w:rsidRPr="000243BB">
        <w:rPr>
          <w:rFonts w:ascii="Calibri" w:hAnsi="Calibri" w:cs="Calibri"/>
          <w:b/>
          <w:color w:val="000000"/>
          <w:spacing w:val="14"/>
          <w:w w:val="110"/>
        </w:rPr>
        <w:t>.</w:t>
      </w:r>
    </w:p>
    <w:p w:rsidR="00FB772B" w:rsidRPr="000243BB" w:rsidRDefault="00FB772B" w:rsidP="00FB772B">
      <w:pPr>
        <w:tabs>
          <w:tab w:val="left" w:pos="9395"/>
        </w:tabs>
        <w:spacing w:before="42"/>
        <w:rPr>
          <w:rFonts w:ascii="Calibri" w:hAnsi="Calibri" w:cs="Calibri"/>
        </w:rPr>
      </w:pPr>
    </w:p>
    <w:sectPr w:rsidR="00FB772B" w:rsidRPr="000243BB">
      <w:pgSz w:w="11900" w:h="16840"/>
      <w:pgMar w:top="120" w:right="5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2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4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6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7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8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9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11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2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316878"/>
    <w:rsid w:val="003225CA"/>
    <w:rsid w:val="003831C9"/>
    <w:rsid w:val="003A0B7E"/>
    <w:rsid w:val="003A481C"/>
    <w:rsid w:val="003A4857"/>
    <w:rsid w:val="003D595C"/>
    <w:rsid w:val="003E28BD"/>
    <w:rsid w:val="003E59F0"/>
    <w:rsid w:val="004A0135"/>
    <w:rsid w:val="004A0792"/>
    <w:rsid w:val="004A270B"/>
    <w:rsid w:val="004E5F69"/>
    <w:rsid w:val="004F394B"/>
    <w:rsid w:val="00505796"/>
    <w:rsid w:val="005275BB"/>
    <w:rsid w:val="00531AD5"/>
    <w:rsid w:val="005929BA"/>
    <w:rsid w:val="005E6EA9"/>
    <w:rsid w:val="00621571"/>
    <w:rsid w:val="00666AB6"/>
    <w:rsid w:val="006C474B"/>
    <w:rsid w:val="00703EC8"/>
    <w:rsid w:val="007231D1"/>
    <w:rsid w:val="0073493F"/>
    <w:rsid w:val="00746B4F"/>
    <w:rsid w:val="00746E5C"/>
    <w:rsid w:val="00750D2C"/>
    <w:rsid w:val="0076426A"/>
    <w:rsid w:val="00772EA6"/>
    <w:rsid w:val="007C4C2D"/>
    <w:rsid w:val="007F4E70"/>
    <w:rsid w:val="008411BA"/>
    <w:rsid w:val="008C065A"/>
    <w:rsid w:val="008E2B29"/>
    <w:rsid w:val="008E6132"/>
    <w:rsid w:val="0092463E"/>
    <w:rsid w:val="00960433"/>
    <w:rsid w:val="00965B29"/>
    <w:rsid w:val="0097112B"/>
    <w:rsid w:val="00986F3D"/>
    <w:rsid w:val="00A0199C"/>
    <w:rsid w:val="00A51937"/>
    <w:rsid w:val="00A82319"/>
    <w:rsid w:val="00A86F99"/>
    <w:rsid w:val="00AA0E47"/>
    <w:rsid w:val="00AE7005"/>
    <w:rsid w:val="00B07067"/>
    <w:rsid w:val="00B11AF8"/>
    <w:rsid w:val="00B2636A"/>
    <w:rsid w:val="00BC1439"/>
    <w:rsid w:val="00BD67DD"/>
    <w:rsid w:val="00BF377F"/>
    <w:rsid w:val="00C34096"/>
    <w:rsid w:val="00C6760A"/>
    <w:rsid w:val="00C9263D"/>
    <w:rsid w:val="00CA522B"/>
    <w:rsid w:val="00CE638C"/>
    <w:rsid w:val="00D84B8A"/>
    <w:rsid w:val="00DC3C76"/>
    <w:rsid w:val="00DD40DC"/>
    <w:rsid w:val="00DF4884"/>
    <w:rsid w:val="00DF5FA6"/>
    <w:rsid w:val="00E934BE"/>
    <w:rsid w:val="00E94C3D"/>
    <w:rsid w:val="00EC2418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Kajal_QA_3yr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hp</cp:lastModifiedBy>
  <cp:revision>2</cp:revision>
  <cp:lastPrinted>2021-01-08T16:59:00Z</cp:lastPrinted>
  <dcterms:created xsi:type="dcterms:W3CDTF">2021-01-28T08:54:00Z</dcterms:created>
  <dcterms:modified xsi:type="dcterms:W3CDTF">2021-01-28T08:54:00Z</dcterms:modified>
</cp:coreProperties>
</file>